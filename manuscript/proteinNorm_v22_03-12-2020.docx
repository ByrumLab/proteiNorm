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w:t>
      </w:r>
      <w:bookmarkStart w:id="0" w:name="_GoBack"/>
      <w:bookmarkEnd w:id="0"/>
      <w:r>
        <w:t>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F5C6B32"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30DEEB25" w:rsidR="00ED1205" w:rsidRDefault="004B0E36" w:rsidP="00732494">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0F139960"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curial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systematically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19E27706"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1ACF253A" w14:textId="422969FE" w:rsidR="004A782A" w:rsidRDefault="004B224D" w:rsidP="00732494">
      <w:pPr>
        <w:pStyle w:val="TAMainText"/>
        <w:spacing w:after="240"/>
        <w:jc w:val="left"/>
      </w:pPr>
      <w:r>
        <w:t xml:space="preserve">If </w:t>
      </w:r>
      <w:r w:rsidR="00A91D1B">
        <w:t>the</w:t>
      </w:r>
      <w:r>
        <w:t xml:space="preserve"> user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2A4F99F4" w14:textId="0BCA3839" w:rsidR="00E90FF7" w:rsidRDefault="00E90FF7" w:rsidP="00732494">
      <w:pPr>
        <w:pStyle w:val="TAMainText"/>
        <w:spacing w:after="240"/>
        <w:jc w:val="left"/>
      </w:pPr>
      <w:commentRangeStart w:id="2"/>
      <w:commentRangeStart w:id="3"/>
      <w:r>
        <w:t xml:space="preserve">Additional package dependencies include: </w:t>
      </w:r>
      <w:r w:rsidRPr="00E90FF7">
        <w:rPr>
          <w:b/>
        </w:rPr>
        <w:t>PACKAGES</w:t>
      </w:r>
      <w:commentRangeEnd w:id="2"/>
      <w:r w:rsidR="004A782A">
        <w:rPr>
          <w:rStyle w:val="CommentReference"/>
        </w:rPr>
        <w:commentReference w:id="2"/>
      </w:r>
      <w:commentRangeEnd w:id="3"/>
      <w:r w:rsidR="007349E2">
        <w:rPr>
          <w:rStyle w:val="CommentReference"/>
        </w:rPr>
        <w:commentReference w:id="3"/>
      </w:r>
    </w:p>
    <w:p w14:paraId="79A2BCD1" w14:textId="77777777" w:rsidR="004B224D" w:rsidRDefault="00B035B5"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4" w:name="_Ref31633137"/>
      <w:bookmarkStart w:id="5" w:name="_Ref31633114"/>
      <w:r>
        <w:t xml:space="preserve">Figure </w:t>
      </w:r>
      <w:r w:rsidR="00C33DBC">
        <w:fldChar w:fldCharType="begin"/>
      </w:r>
      <w:r w:rsidR="00C33DBC">
        <w:instrText xml:space="preserve"> SEQ Figure \* ARABIC </w:instrText>
      </w:r>
      <w:r w:rsidR="00C33DBC">
        <w:fldChar w:fldCharType="separate"/>
      </w:r>
      <w:r w:rsidR="00324420">
        <w:rPr>
          <w:noProof/>
        </w:rPr>
        <w:t>1</w:t>
      </w:r>
      <w:r w:rsidR="00C33DBC">
        <w:rPr>
          <w:noProof/>
        </w:rPr>
        <w:fldChar w:fldCharType="end"/>
      </w:r>
      <w:bookmarkEnd w:id="4"/>
      <w:r>
        <w:rPr>
          <w:noProof/>
        </w:rPr>
        <w:t xml:space="preserve"> </w:t>
      </w:r>
      <w:r w:rsidR="007349E2">
        <w:rPr>
          <w:noProof/>
        </w:rPr>
        <w:t>Overview of proteiNorm’s w</w:t>
      </w:r>
      <w:r>
        <w:rPr>
          <w:noProof/>
        </w:rPr>
        <w:t>orkflow</w:t>
      </w:r>
      <w:bookmarkEnd w:id="5"/>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B035B5"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373B31AD" w14:textId="5158EB56" w:rsidR="00324420" w:rsidRPr="00324420" w:rsidRDefault="00324420" w:rsidP="00B44730">
      <w:pPr>
        <w:pStyle w:val="VAFigureCaption"/>
      </w:pPr>
      <w:bookmarkStart w:id="6" w:name="_Ref34132756"/>
      <w:bookmarkStart w:id="7" w:name="_Ref34737525"/>
      <w:r>
        <w:lastRenderedPageBreak/>
        <w:t xml:space="preserve">Figure </w:t>
      </w:r>
      <w:r w:rsidR="00C33DBC">
        <w:fldChar w:fldCharType="begin"/>
      </w:r>
      <w:r w:rsidR="00C33DBC">
        <w:instrText xml:space="preserve"> SEQ Figure \* ARABIC </w:instrText>
      </w:r>
      <w:r w:rsidR="00C33DBC">
        <w:fldChar w:fldCharType="separate"/>
      </w:r>
      <w:r>
        <w:rPr>
          <w:noProof/>
        </w:rPr>
        <w:t>2</w:t>
      </w:r>
      <w:r w:rsidR="00C33DBC">
        <w:rPr>
          <w:noProof/>
        </w:rPr>
        <w:fldChar w:fldCharType="end"/>
      </w:r>
      <w:bookmarkEnd w:id="6"/>
      <w:r>
        <w:t xml:space="preserve"> </w:t>
      </w:r>
      <w:bookmarkEnd w:id="7"/>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w:t>
      </w:r>
      <w:commentRangeStart w:id="8"/>
      <w:r w:rsidR="00A11C15">
        <w:t>imputation methods</w:t>
      </w:r>
      <w:commentRangeEnd w:id="8"/>
      <w:r w:rsidR="00534D38">
        <w:rPr>
          <w:rStyle w:val="CommentReference"/>
        </w:rPr>
        <w:commentReference w:id="8"/>
      </w:r>
      <w:r w:rsidR="00A11C15">
        <w:t xml:space="preserve">: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732494">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9" w:name="_Ref34050085"/>
      <w:commentRangeStart w:id="10"/>
      <w:r>
        <w:rPr>
          <w:b/>
        </w:rPr>
        <w:t>Data</w:t>
      </w:r>
      <w:commentRangeEnd w:id="10"/>
      <w:r w:rsidR="00FE5397">
        <w:rPr>
          <w:rStyle w:val="CommentReference"/>
        </w:rPr>
        <w:commentReference w:id="10"/>
      </w:r>
      <w:bookmarkEnd w:id="9"/>
    </w:p>
    <w:p w14:paraId="3B9AB525" w14:textId="015C026A" w:rsidR="0056145C" w:rsidRDefault="0095746F" w:rsidP="007E2A22">
      <w:pPr>
        <w:pStyle w:val="TAMainText"/>
        <w:spacing w:after="240"/>
        <w:ind w:firstLine="0"/>
        <w:jc w:val="left"/>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t xml:space="preserve"> batches</w:t>
      </w:r>
      <w:r w:rsidR="003F4CB6">
        <w:t xml:space="preserve"> such that untreated and treated cell lines assembled one batch each, and </w:t>
      </w:r>
      <w:r>
        <w:t xml:space="preserve">were </w:t>
      </w:r>
      <w:r w:rsidR="003F4CB6">
        <w:t>profiled by</w:t>
      </w:r>
      <w:r w:rsidR="00635C76">
        <w:t xml:space="preserve"> </w:t>
      </w:r>
      <w:commentRangeStart w:id="11"/>
      <w:r w:rsidR="003F4CB6" w:rsidRPr="003F4CB6">
        <w:rPr>
          <w:b/>
        </w:rPr>
        <w:t>MS MACHINE</w:t>
      </w:r>
      <w:r w:rsidR="003F4CB6">
        <w:rPr>
          <w:b/>
        </w:rPr>
        <w:t xml:space="preserve"> NAME</w:t>
      </w:r>
      <w:commentRangeEnd w:id="11"/>
      <w:r w:rsidR="00FE5397">
        <w:rPr>
          <w:rStyle w:val="CommentReference"/>
        </w:rPr>
        <w:commentReference w:id="11"/>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1029219" w:rsidR="001011F6" w:rsidRDefault="00FE5397" w:rsidP="00294D1E">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lastRenderedPageBreak/>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2"/>
      <w:r w:rsidR="004E07FA">
        <w:t xml:space="preserve">subpanels A, B and D of the remaining normalization methods not shown, </w:t>
      </w:r>
      <w:r w:rsidR="009004C2">
        <w:t>as they produced</w:t>
      </w:r>
      <w:r w:rsidR="004E07FA">
        <w:t xml:space="preserve"> similar results</w:t>
      </w:r>
      <w:commentRangeEnd w:id="12"/>
      <w:r w:rsidR="004E07FA">
        <w:rPr>
          <w:rStyle w:val="CommentReference"/>
        </w:rPr>
        <w:commentReference w:id="12"/>
      </w:r>
      <w:r w:rsidR="004E07FA">
        <w:t xml:space="preserve">). </w:t>
      </w:r>
    </w:p>
    <w:p w14:paraId="48F78133" w14:textId="5D82296E"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t>
      </w:r>
      <w:r w:rsidR="00243BD3">
        <w:lastRenderedPageBreak/>
        <w:t xml:space="preserve">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486637BF" w:rsidR="0042119D" w:rsidRDefault="00F976D9" w:rsidP="00294D1E">
      <w:pPr>
        <w:pStyle w:val="TAMainText"/>
        <w:spacing w:after="240"/>
        <w:jc w:val="left"/>
      </w:pPr>
      <w:r>
        <w:lastRenderedPageBreak/>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w:t>
      </w:r>
      <w:r w:rsidR="0012714D">
        <w:rPr>
          <w:bCs/>
        </w:rPr>
        <w:t>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lastRenderedPageBreak/>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lastRenderedPageBreak/>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4"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7F8F6820" w14:textId="5871832A"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 xml:space="preserve">SG </w:t>
      </w:r>
      <w:r w:rsidR="0024629D" w:rsidRPr="0024629D">
        <w:rPr>
          <w:rFonts w:ascii="Times" w:hAnsi="Times"/>
          <w:kern w:val="0"/>
          <w:sz w:val="24"/>
        </w:rPr>
        <w:t xml:space="preserve">tool development manuscript writing and editing, </w:t>
      </w:r>
      <w:r w:rsidRPr="0024629D">
        <w:rPr>
          <w:rFonts w:ascii="Times" w:hAnsi="Times"/>
          <w:kern w:val="0"/>
          <w:sz w:val="24"/>
        </w:rPr>
        <w:t>JT</w:t>
      </w:r>
      <w:r w:rsidR="0024629D" w:rsidRPr="0024629D">
        <w:rPr>
          <w:rFonts w:ascii="Times" w:hAnsi="Times"/>
          <w:kern w:val="0"/>
          <w:sz w:val="24"/>
        </w:rPr>
        <w:t xml:space="preserve"> developed tool and manuscript editing</w:t>
      </w:r>
    </w:p>
    <w:p w14:paraId="047D3D2C" w14:textId="7CB96903"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MZ and AB</w:t>
      </w:r>
      <w:r w:rsidR="0024629D" w:rsidRPr="0024629D">
        <w:rPr>
          <w:rFonts w:ascii="Times" w:hAnsi="Times"/>
          <w:kern w:val="0"/>
          <w:sz w:val="24"/>
        </w:rPr>
        <w:t xml:space="preserve"> sample preparation, </w:t>
      </w:r>
      <w:r w:rsidRPr="0024629D">
        <w:rPr>
          <w:rFonts w:ascii="Times" w:hAnsi="Times"/>
          <w:kern w:val="0"/>
          <w:sz w:val="24"/>
        </w:rPr>
        <w:t>SB</w:t>
      </w:r>
      <w:r w:rsidR="0024629D" w:rsidRPr="0024629D">
        <w:rPr>
          <w:rFonts w:ascii="Times" w:hAnsi="Times"/>
          <w:kern w:val="0"/>
          <w:sz w:val="24"/>
        </w:rPr>
        <w:t xml:space="preserve"> tool development manuscript writing and editing.</w:t>
      </w:r>
    </w:p>
    <w:p w14:paraId="38A7545D" w14:textId="77777777" w:rsidR="008A4148" w:rsidRPr="00DD6DBB" w:rsidRDefault="008A4148" w:rsidP="008A4148">
      <w:pPr>
        <w:pStyle w:val="FAAuthorInfoSubtitle"/>
      </w:pPr>
      <w:r w:rsidRPr="00DD6DBB">
        <w:t>Funding Sources</w:t>
      </w:r>
    </w:p>
    <w:p w14:paraId="065C42FD" w14:textId="77777777" w:rsidR="008A4148" w:rsidRPr="0065025B" w:rsidRDefault="008A4148" w:rsidP="008A4148">
      <w:pPr>
        <w:pStyle w:val="StyleFACorrespondingAuthorFootnote7pt"/>
        <w:spacing w:after="240" w:line="480" w:lineRule="auto"/>
        <w:rPr>
          <w:rFonts w:ascii="Times" w:hAnsi="Times"/>
          <w:color w:val="FF0000"/>
          <w:kern w:val="0"/>
          <w:sz w:val="24"/>
        </w:rPr>
      </w:pPr>
      <w:r w:rsidRPr="0065025B">
        <w:rPr>
          <w:rFonts w:ascii="Times" w:hAnsi="Times"/>
          <w:color w:val="FF0000"/>
          <w:kern w:val="0"/>
          <w:sz w:val="24"/>
        </w:rPr>
        <w:t>Any funds used to support the research of the manuscript should be placed here (per journal style).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65025B" w:rsidRDefault="008A4148" w:rsidP="008A4148">
      <w:pPr>
        <w:pStyle w:val="TDAcknowledgments"/>
        <w:spacing w:before="0" w:after="240"/>
        <w:ind w:firstLine="0"/>
        <w:jc w:val="left"/>
        <w:rPr>
          <w:color w:val="FF0000"/>
        </w:rPr>
      </w:pPr>
      <w:r w:rsidRPr="0065025B">
        <w:rPr>
          <w:color w:val="FF0000"/>
        </w:rP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lastRenderedPageBreak/>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lastRenderedPageBreak/>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13" w:name="_Ref34130698"/>
      <w:r>
        <w:br w:type="page"/>
      </w:r>
    </w:p>
    <w:p w14:paraId="0FB2C2E6" w14:textId="592FD4C9" w:rsidR="009E4024" w:rsidRDefault="009E4024" w:rsidP="003702D7">
      <w:pPr>
        <w:pStyle w:val="VDTableTitle"/>
      </w:pPr>
      <w:r>
        <w:lastRenderedPageBreak/>
        <w:t xml:space="preserve">Table </w:t>
      </w:r>
      <w:r w:rsidR="00C33DBC">
        <w:fldChar w:fldCharType="begin"/>
      </w:r>
      <w:r w:rsidR="00C33DBC">
        <w:instrText xml:space="preserve"> SEQ Table \* ARABIC </w:instrText>
      </w:r>
      <w:r w:rsidR="00C33DBC">
        <w:fldChar w:fldCharType="separate"/>
      </w:r>
      <w:r>
        <w:rPr>
          <w:noProof/>
        </w:rPr>
        <w:t>1</w:t>
      </w:r>
      <w:r w:rsidR="00C33DBC">
        <w:rPr>
          <w:noProof/>
        </w:rPr>
        <w:fldChar w:fldCharType="end"/>
      </w:r>
      <w:bookmarkEnd w:id="13"/>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3D0760CD" w:rsidR="009246AD" w:rsidRDefault="009246AD" w:rsidP="000B5610">
      <w:pPr>
        <w:pStyle w:val="SNSynopsisTOC"/>
        <w:spacing w:after="240"/>
        <w:jc w:val="left"/>
      </w:pPr>
    </w:p>
    <w:sectPr w:rsidR="009246AD" w:rsidSect="000B5610">
      <w:footerReference w:type="even" r:id="rId15"/>
      <w:footerReference w:type="default" r:id="rId16"/>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19-12-18T13:32:00Z" w:initials="GSH">
    <w:p w14:paraId="595F9774" w14:textId="44F6685E" w:rsidR="00200752" w:rsidRDefault="00200752">
      <w:pPr>
        <w:pStyle w:val="CommentText"/>
      </w:pPr>
      <w:r>
        <w:rPr>
          <w:rStyle w:val="CommentReference"/>
        </w:rPr>
        <w:annotationRef/>
      </w:r>
      <w:r>
        <w:t xml:space="preserve">Reference the newest machine </w:t>
      </w:r>
    </w:p>
  </w:comment>
  <w:comment w:id="2" w:author="Graw, Stefan H" w:date="2020-03-09T15:24:00Z" w:initials="GSH">
    <w:p w14:paraId="5363DF6F" w14:textId="77777777" w:rsidR="00200752" w:rsidRDefault="00200752" w:rsidP="004A782A">
      <w:pPr>
        <w:pStyle w:val="TAMainText"/>
        <w:spacing w:after="240"/>
        <w:ind w:firstLine="0"/>
        <w:jc w:val="left"/>
      </w:pPr>
      <w:r>
        <w:rPr>
          <w:rStyle w:val="CommentReference"/>
        </w:rPr>
        <w:annotationRef/>
      </w:r>
      <w:r>
        <w:t xml:space="preserve">Additional package dependencies include: </w:t>
      </w:r>
      <w:r w:rsidRPr="00E90FF7">
        <w:rPr>
          <w:b/>
        </w:rPr>
        <w:t>PACKAGES</w:t>
      </w:r>
      <w:r>
        <w:rPr>
          <w:rStyle w:val="CommentReference"/>
        </w:rPr>
        <w:annotationRef/>
      </w:r>
    </w:p>
    <w:p w14:paraId="4EC279F8" w14:textId="15CE0047" w:rsidR="00200752" w:rsidRDefault="00200752">
      <w:pPr>
        <w:pStyle w:val="CommentText"/>
      </w:pPr>
    </w:p>
  </w:comment>
  <w:comment w:id="3" w:author="Graw, Stefan H" w:date="2020-03-10T11:20:00Z" w:initials="GSH">
    <w:p w14:paraId="37B9519E" w14:textId="4AEFBCFE" w:rsidR="00200752" w:rsidRDefault="00200752">
      <w:pPr>
        <w:pStyle w:val="CommentText"/>
      </w:pPr>
      <w:r>
        <w:rPr>
          <w:rStyle w:val="CommentReference"/>
        </w:rPr>
        <w:annotationRef/>
      </w:r>
      <w:r>
        <w:t>Should I list and reference other packages?</w:t>
      </w:r>
    </w:p>
  </w:comment>
  <w:comment w:id="8" w:author="Graw, Stefan H" w:date="2020-01-07T12:27:00Z" w:initials="GSH">
    <w:p w14:paraId="75071C1B" w14:textId="25643378" w:rsidR="00200752" w:rsidRDefault="00200752">
      <w:pPr>
        <w:pStyle w:val="CommentText"/>
      </w:pPr>
      <w:r>
        <w:rPr>
          <w:rStyle w:val="CommentReference"/>
        </w:rPr>
        <w:annotationRef/>
      </w:r>
      <w:r>
        <w:t>There are a few more method that aren’t working yet</w:t>
      </w:r>
    </w:p>
  </w:comment>
  <w:comment w:id="10" w:author="Graw, Stefan H" w:date="2020-03-02T13:44:00Z" w:initials="GSH">
    <w:p w14:paraId="0EC9DD26" w14:textId="6ACC827D" w:rsidR="00200752" w:rsidRDefault="00200752">
      <w:pPr>
        <w:pStyle w:val="CommentText"/>
      </w:pPr>
      <w:r>
        <w:rPr>
          <w:rStyle w:val="CommentReference"/>
        </w:rPr>
        <w:annotationRef/>
      </w:r>
      <w:r>
        <w:t>Is there anything else I need to include about the data?</w:t>
      </w:r>
    </w:p>
  </w:comment>
  <w:comment w:id="11" w:author="Graw, Stefan H" w:date="2020-03-02T13:44:00Z" w:initials="GSH">
    <w:p w14:paraId="7A3E5F7E" w14:textId="67E6A769" w:rsidR="00200752" w:rsidRDefault="00200752">
      <w:pPr>
        <w:pStyle w:val="CommentText"/>
      </w:pPr>
      <w:r>
        <w:rPr>
          <w:rStyle w:val="CommentReference"/>
        </w:rPr>
        <w:annotationRef/>
      </w:r>
      <w:r>
        <w:t>What MS machine was used</w:t>
      </w:r>
    </w:p>
  </w:comment>
  <w:comment w:id="12" w:author="Graw, Stefan H" w:date="2020-03-03T13:22:00Z" w:initials="GSH">
    <w:p w14:paraId="5C90C8D6" w14:textId="1F531E4D" w:rsidR="00200752" w:rsidRDefault="00200752">
      <w:pPr>
        <w:pStyle w:val="CommentText"/>
      </w:pPr>
      <w:r>
        <w:rPr>
          <w:rStyle w:val="CommentReference"/>
        </w:rPr>
        <w:annotationRef/>
      </w:r>
      <w:r>
        <w:t xml:space="preserve">Should probably include these in </w:t>
      </w:r>
      <w:r w:rsidR="0012714D" w:rsidRPr="0012714D">
        <w:t>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4EC279F8" w15:done="0"/>
  <w15:commentEx w15:paraId="37B9519E" w15:paraIdParent="4EC279F8" w15:done="0"/>
  <w15:commentEx w15:paraId="75071C1B" w15:done="0"/>
  <w15:commentEx w15:paraId="0EC9DD26" w15:done="0"/>
  <w15:commentEx w15:paraId="7A3E5F7E" w15:done="0"/>
  <w15:commentEx w15:paraId="5C90C8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78E27" w14:textId="77777777" w:rsidR="00C33DBC" w:rsidRDefault="00C33DBC">
      <w:r>
        <w:separator/>
      </w:r>
    </w:p>
  </w:endnote>
  <w:endnote w:type="continuationSeparator" w:id="0">
    <w:p w14:paraId="436886B7" w14:textId="77777777" w:rsidR="00C33DBC" w:rsidRDefault="00C3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06D27FB4"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1A1A">
      <w:rPr>
        <w:rStyle w:val="PageNumber"/>
        <w:noProof/>
      </w:rPr>
      <w:t>19</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A265" w14:textId="77777777" w:rsidR="00C33DBC" w:rsidRDefault="00C33DBC">
      <w:r>
        <w:separator/>
      </w:r>
    </w:p>
  </w:footnote>
  <w:footnote w:type="continuationSeparator" w:id="0">
    <w:p w14:paraId="10AC174E" w14:textId="77777777" w:rsidR="00C33DBC" w:rsidRDefault="00C33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702D7"/>
    <w:rsid w:val="003A42F0"/>
    <w:rsid w:val="003B2AEC"/>
    <w:rsid w:val="003B4AF3"/>
    <w:rsid w:val="003B4DF6"/>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224D"/>
    <w:rsid w:val="004C3E30"/>
    <w:rsid w:val="004C61DF"/>
    <w:rsid w:val="004D491F"/>
    <w:rsid w:val="004E07FA"/>
    <w:rsid w:val="004E283C"/>
    <w:rsid w:val="004E7185"/>
    <w:rsid w:val="00501AC9"/>
    <w:rsid w:val="0050511E"/>
    <w:rsid w:val="005147AC"/>
    <w:rsid w:val="00516310"/>
    <w:rsid w:val="00534D38"/>
    <w:rsid w:val="005553EF"/>
    <w:rsid w:val="00556B4C"/>
    <w:rsid w:val="00556F1E"/>
    <w:rsid w:val="0056145C"/>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6501"/>
    <w:rsid w:val="00732494"/>
    <w:rsid w:val="007349E2"/>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30F9"/>
    <w:rsid w:val="008D53B2"/>
    <w:rsid w:val="008E3A29"/>
    <w:rsid w:val="009004C2"/>
    <w:rsid w:val="00911042"/>
    <w:rsid w:val="00912169"/>
    <w:rsid w:val="0092037A"/>
    <w:rsid w:val="00923F85"/>
    <w:rsid w:val="009246AD"/>
    <w:rsid w:val="0095746F"/>
    <w:rsid w:val="009626F9"/>
    <w:rsid w:val="00987683"/>
    <w:rsid w:val="00993777"/>
    <w:rsid w:val="009E4024"/>
    <w:rsid w:val="009F2E7E"/>
    <w:rsid w:val="00A003F2"/>
    <w:rsid w:val="00A02D62"/>
    <w:rsid w:val="00A11C15"/>
    <w:rsid w:val="00A13A39"/>
    <w:rsid w:val="00A20E38"/>
    <w:rsid w:val="00A20EB5"/>
    <w:rsid w:val="00A51BD2"/>
    <w:rsid w:val="00A549F1"/>
    <w:rsid w:val="00A71C0C"/>
    <w:rsid w:val="00A764EF"/>
    <w:rsid w:val="00A91D1B"/>
    <w:rsid w:val="00A933E2"/>
    <w:rsid w:val="00A95028"/>
    <w:rsid w:val="00AA501A"/>
    <w:rsid w:val="00AB34C5"/>
    <w:rsid w:val="00AC5467"/>
    <w:rsid w:val="00AF4F6D"/>
    <w:rsid w:val="00AF7F6A"/>
    <w:rsid w:val="00B035B5"/>
    <w:rsid w:val="00B05A88"/>
    <w:rsid w:val="00B23FC5"/>
    <w:rsid w:val="00B259C8"/>
    <w:rsid w:val="00B324D0"/>
    <w:rsid w:val="00B44641"/>
    <w:rsid w:val="00B44730"/>
    <w:rsid w:val="00B64D9A"/>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6170A"/>
    <w:rsid w:val="00C739C4"/>
    <w:rsid w:val="00CA041A"/>
    <w:rsid w:val="00CC11D5"/>
    <w:rsid w:val="00CD7653"/>
    <w:rsid w:val="00CE7B50"/>
    <w:rsid w:val="00CF1840"/>
    <w:rsid w:val="00D008D1"/>
    <w:rsid w:val="00D032AC"/>
    <w:rsid w:val="00D07045"/>
    <w:rsid w:val="00D22B0F"/>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7038"/>
    <w:rsid w:val="00E413F0"/>
    <w:rsid w:val="00E90FF7"/>
    <w:rsid w:val="00E91482"/>
    <w:rsid w:val="00E96302"/>
    <w:rsid w:val="00E96CDA"/>
    <w:rsid w:val="00EB3064"/>
    <w:rsid w:val="00EB5F97"/>
    <w:rsid w:val="00ED1205"/>
    <w:rsid w:val="00ED7F9A"/>
    <w:rsid w:val="00EE5762"/>
    <w:rsid w:val="00F03166"/>
    <w:rsid w:val="00F134F5"/>
    <w:rsid w:val="00F17CC2"/>
    <w:rsid w:val="00F46A30"/>
    <w:rsid w:val="00F47B85"/>
    <w:rsid w:val="00F54BDD"/>
    <w:rsid w:val="00F5645C"/>
    <w:rsid w:val="00F751B7"/>
    <w:rsid w:val="00F82C2D"/>
    <w:rsid w:val="00F8332B"/>
    <w:rsid w:val="00F8527D"/>
    <w:rsid w:val="00F976D9"/>
    <w:rsid w:val="00FB415E"/>
    <w:rsid w:val="00FC421A"/>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sbyrum@uam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A768-F4D7-4A46-85C6-AD6F1614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35</TotalTime>
  <Pages>19</Pages>
  <Words>8651</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57847</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4</cp:revision>
  <cp:lastPrinted>2008-06-11T21:33:00Z</cp:lastPrinted>
  <dcterms:created xsi:type="dcterms:W3CDTF">2020-03-12T15:36:00Z</dcterms:created>
  <dcterms:modified xsi:type="dcterms:W3CDTF">2020-03-12T16:10:00Z</dcterms:modified>
</cp:coreProperties>
</file>