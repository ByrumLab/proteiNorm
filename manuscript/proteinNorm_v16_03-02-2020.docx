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r>
        <w:t>proteiNorm – A user-friendly tool for normalization and analysis of TMT and label-free p</w:t>
      </w:r>
      <w:r w:rsidRPr="000B6C7E">
        <w:t xml:space="preserve">rotein </w:t>
      </w:r>
      <w:r>
        <w:t>q</w:t>
      </w:r>
      <w:r w:rsidRPr="000B6C7E">
        <w:t xml:space="preserve">uantification </w:t>
      </w:r>
    </w:p>
    <w:p w14:paraId="34F064EB" w14:textId="78DB1C38" w:rsidR="00111D9F" w:rsidRDefault="00111D9F" w:rsidP="00AB34C5">
      <w:pPr>
        <w:pStyle w:val="BBAuthorName"/>
        <w:jc w:val="left"/>
      </w:pPr>
      <w:r>
        <w:t>Stefan Graw</w:t>
      </w:r>
      <w:r w:rsidRPr="00111D9F">
        <w:rPr>
          <w:vertAlign w:val="superscript"/>
        </w:rPr>
        <w:t xml:space="preserve"> 1,2</w:t>
      </w:r>
      <w:r>
        <w:t>, Jillian Tang</w:t>
      </w:r>
      <w:r w:rsidR="00207ECD" w:rsidRPr="00207ECD">
        <w:t xml:space="preserve"> </w:t>
      </w:r>
      <w:r w:rsidR="00207ECD" w:rsidRPr="00111D9F">
        <w:rPr>
          <w:vertAlign w:val="superscript"/>
        </w:rPr>
        <w:t>1</w:t>
      </w:r>
      <w:r>
        <w:t xml:space="preserve">, </w:t>
      </w:r>
      <w:r w:rsidR="00F46A30" w:rsidRPr="00F46A30">
        <w:t>Maroof Zafar</w:t>
      </w:r>
      <w:r w:rsidR="00F46A30" w:rsidRPr="00F46A30">
        <w:rPr>
          <w:vertAlign w:val="superscript"/>
        </w:rPr>
        <w:t xml:space="preserve"> 1</w:t>
      </w:r>
      <w:r w:rsidR="00F46A30" w:rsidRPr="00F46A30">
        <w:t>, Alicia Byrd</w:t>
      </w:r>
      <w:r w:rsidR="00F46A30" w:rsidRPr="00F46A30">
        <w:rPr>
          <w:vertAlign w:val="superscript"/>
        </w:rPr>
        <w:t xml:space="preserve"> 1</w:t>
      </w:r>
      <w:r w:rsidR="00F46A30">
        <w:t xml:space="preserve">, </w:t>
      </w:r>
      <w:r>
        <w:t>Stephanie D Byrum</w:t>
      </w:r>
      <w:r w:rsidR="00207ECD" w:rsidRPr="00111D9F">
        <w:rPr>
          <w:vertAlign w:val="superscript"/>
        </w:rPr>
        <w:t>1,2</w:t>
      </w:r>
      <w:r w:rsidR="00207ECD">
        <w:rPr>
          <w:vertAlign w:val="superscript"/>
        </w:rPr>
        <w:t>,</w:t>
      </w:r>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207ECD">
      <w:pPr>
        <w:pStyle w:val="BIEmailAddress"/>
      </w:pPr>
      <w:r>
        <w:t>* Corresponding author</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4AA2C71" w:rsidR="00121CB5" w:rsidRDefault="00AB34C5" w:rsidP="00683131">
      <w:pPr>
        <w:pStyle w:val="BDAbstract"/>
      </w:pPr>
      <w:r>
        <w:lastRenderedPageBreak/>
        <w:t xml:space="preserve">ABSTRACT (Word Style “BD_Abstract”). </w:t>
      </w:r>
    </w:p>
    <w:p w14:paraId="19D9A955" w14:textId="7674E86E" w:rsidR="00DD67A1" w:rsidRPr="005E1FBC" w:rsidRDefault="00360B3D" w:rsidP="00162828">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A041A">
        <w:t>,</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To allow researchers to easily evaluate and compare different normalization via a user-friendly interface, w</w:t>
      </w:r>
      <w:r w:rsidR="008447ED" w:rsidRPr="005E1FBC">
        <w:t xml:space="preserve">e </w:t>
      </w:r>
      <w:r w:rsidR="00DD67A1" w:rsidRPr="005E1FBC">
        <w:t xml:space="preserve">have developed “proteiNorm”. </w:t>
      </w:r>
    </w:p>
    <w:p w14:paraId="2BA75669" w14:textId="71631006" w:rsidR="00843D4C" w:rsidRDefault="00DD67A1" w:rsidP="00162828">
      <w:pPr>
        <w:pStyle w:val="BDAbstract"/>
      </w:pPr>
      <w:r w:rsidRPr="005E1FBC">
        <w:t>The current implementation of proteiNorm accommodates</w:t>
      </w:r>
      <w:r w:rsidR="005E1FBC" w:rsidRPr="005E1FBC">
        <w:t xml:space="preserve"> </w:t>
      </w:r>
      <w:r w:rsidR="00472691">
        <w:t xml:space="preserve">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w:t>
      </w:r>
      <w:r w:rsidR="00CA041A">
        <w:t>visualization</w:t>
      </w:r>
      <w:r w:rsidR="00472691">
        <w:t xml:space="preserve"> of missing value.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w:t>
      </w:r>
      <w:r w:rsidR="005E71B3">
        <w:t xml:space="preserve">its </w:t>
      </w:r>
      <w:r w:rsidR="00843D4C">
        <w:t xml:space="preserve">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 where the proteome of three</w:t>
      </w:r>
      <w:r w:rsidR="002630B7">
        <w:t xml:space="preserve"> different</w:t>
      </w:r>
      <w:r w:rsidR="0050511E">
        <w:t xml:space="preserve"> breast cancer</w:t>
      </w:r>
      <w:r w:rsidR="00843D4C">
        <w:t xml:space="preserve"> cell lines was </w:t>
      </w:r>
      <w:r w:rsidR="002630B7">
        <w:t>profiled</w:t>
      </w:r>
      <w:r w:rsidR="005E71B3">
        <w:t xml:space="preserve"> with and without </w:t>
      </w:r>
      <w:r w:rsidR="005E71B3" w:rsidRPr="005E71B3">
        <w:t>Hydroxyurea</w:t>
      </w:r>
      <w:r w:rsidR="005E71B3">
        <w:t xml:space="preserve"> treatment</w:t>
      </w:r>
      <w:r w:rsidR="00843D4C">
        <w:t xml:space="preserve">. </w:t>
      </w:r>
    </w:p>
    <w:p w14:paraId="082DEABC" w14:textId="35138395" w:rsidR="00843D4C" w:rsidRPr="00843D4C" w:rsidRDefault="00162828" w:rsidP="00162828">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0"/>
      <w:r>
        <w:t>mass spectrometer,</w:t>
      </w:r>
      <w:commentRangeEnd w:id="0"/>
      <w:r>
        <w:rPr>
          <w:rStyle w:val="CommentReference"/>
        </w:rPr>
        <w:commentReference w:id="0"/>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3DF5E9A4" w:rsidR="00164635" w:rsidRDefault="00486034" w:rsidP="007D21D0">
      <w:pPr>
        <w:pStyle w:val="TAMainText"/>
      </w:pPr>
      <w:r>
        <w:t xml:space="preserve">In a single </w:t>
      </w:r>
      <w:r w:rsidR="005E71B3">
        <w:t xml:space="preserve">mass spectrometry </w:t>
      </w:r>
      <w:r>
        <w:t xml:space="preserve">run </w:t>
      </w:r>
      <w:r w:rsidR="007E3B61">
        <w:t>peptide level</w:t>
      </w:r>
      <w:r w:rsidR="00266549">
        <w:t>s</w:t>
      </w:r>
      <w:r w:rsidR="007E3B61">
        <w:t xml:space="preserve"> of thousands of proteins are being measured for up to several patients. However, </w:t>
      </w:r>
      <w:r w:rsidR="005E71B3">
        <w:t xml:space="preserve">mass spectrometry </w:t>
      </w:r>
      <w:r w:rsidR="007E3B61">
        <w:t>data is often affected by systemic bias, variation</w:t>
      </w:r>
      <w:r w:rsidR="005E71B3">
        <w:t>s</w:t>
      </w:r>
      <w:r w:rsidR="007E3B61">
        <w:t xml:space="preserve">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T</w:t>
      </w:r>
      <w:r w:rsidR="00F82C2D">
        <w:t xml:space="preserve">hese sources of variation can include </w:t>
      </w:r>
      <w:r w:rsidR="007E3B61">
        <w:t xml:space="preserve">sample preparation and handling, device calibration, changes in temperature </w:t>
      </w:r>
      <w:r w:rsidR="00334AED">
        <w:t>and other unknown sources</w:t>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xml:space="preserve">. Unlike the effect of batching, these sources of variation are either not measured or simply cannot be measured, and therefore cannot be controlled for </w:t>
      </w:r>
      <w:r w:rsidR="005E71B3">
        <w:t>during</w:t>
      </w:r>
      <w:r w:rsidR="00F82C2D">
        <w:t xml:space="preserve"> the</w:t>
      </w:r>
      <w:r w:rsidR="00334AED">
        <w:t xml:space="preserve"> statistical modelling. </w:t>
      </w:r>
      <w:r w:rsidR="00BC0548">
        <w:t xml:space="preserve">Normalization is a </w:t>
      </w:r>
      <w:r w:rsidR="00BC0548" w:rsidRPr="00BC0548">
        <w:t xml:space="preserve">technique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being adopted from DNA microarray technology</w:t>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Välikangas et al. </w:t>
      </w:r>
      <w:r w:rsidR="00DC7186">
        <w:t xml:space="preserve">systemically </w:t>
      </w:r>
      <w:r w:rsidR="004554FB">
        <w:t xml:space="preserve">evaluated </w:t>
      </w:r>
      <w:r w:rsidR="00DC7186">
        <w:t>normalization methods used in quan</w:t>
      </w:r>
      <w:r w:rsidR="005E71B3">
        <w:t>titative label-free proteomics. W</w:t>
      </w:r>
      <w:r w:rsidR="00893B07">
        <w:t xml:space="preserve">hile there are </w:t>
      </w:r>
      <w:r w:rsidR="005E71B3">
        <w:t xml:space="preserve">certain </w:t>
      </w:r>
      <w:r w:rsidR="00893B07">
        <w:t>normalization methods that consistently rank amount the top performing methods</w:t>
      </w:r>
      <w:r w:rsidR="005E71B3">
        <w:t xml:space="preserve"> (i.e., </w:t>
      </w:r>
      <w:r w:rsidR="00BB5CC0">
        <w:t>v</w:t>
      </w:r>
      <w:r w:rsidR="00BB5CC0" w:rsidRPr="00BB5CC0">
        <w:t xml:space="preserve">ariance </w:t>
      </w:r>
      <w:r w:rsidR="00BB5CC0">
        <w:t>s</w:t>
      </w:r>
      <w:r w:rsidR="00BB5CC0" w:rsidRPr="00BB5CC0">
        <w:t xml:space="preserve">tabilizing </w:t>
      </w:r>
      <w:r w:rsidR="00BB5CC0">
        <w:t>n</w:t>
      </w:r>
      <w:r w:rsidR="00BB5CC0" w:rsidRPr="00BB5CC0">
        <w:t xml:space="preserve">ormalization </w:t>
      </w:r>
      <w:r w:rsidR="00BB5CC0">
        <w:t>(</w:t>
      </w:r>
      <w:r w:rsidR="005E71B3">
        <w:t>VSN</w:t>
      </w:r>
      <w:r w:rsidR="00BB5CC0">
        <w:t>)</w:t>
      </w:r>
      <w:r w:rsidR="005E71B3">
        <w:t>, linear regression normalization and local regression normalization)</w:t>
      </w:r>
      <w:r w:rsidR="00893B07">
        <w:t xml:space="preserve">, it is curial to select </w:t>
      </w:r>
      <w:r w:rsidR="00E27038">
        <w:t>a</w:t>
      </w:r>
      <w:r w:rsidR="00893B07">
        <w:t xml:space="preserve"> suitable normalization method depending on the data set</w:t>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 for</w:t>
      </w:r>
      <w:r w:rsidR="00E27038">
        <w:t xml:space="preserve"> normalization was recognized and addressed by Webb-Robertson et al. and Chawade et al. with their tools SPAN and </w:t>
      </w:r>
      <w:r w:rsidR="00E27038" w:rsidRPr="00E27038">
        <w:t>Normalyzer</w:t>
      </w:r>
      <w:r w:rsidR="00F82C2D">
        <w:t xml:space="preserve">, </w:t>
      </w:r>
      <w:r w:rsidR="005E71B3">
        <w:t>respectively</w:t>
      </w:r>
      <w:r w:rsidR="00E27038">
        <w:t xml:space="preserve">. </w:t>
      </w:r>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r w:rsidR="00311A3B" w:rsidRPr="00E27038">
        <w:t>Normalyzer</w:t>
      </w:r>
      <w:r w:rsidR="00311A3B">
        <w:t xml:space="preserve"> includes popular normalization methods such as </w:t>
      </w:r>
      <w:r w:rsidR="00311A3B" w:rsidRPr="00311A3B">
        <w:t xml:space="preserve">linear </w:t>
      </w:r>
      <w:r w:rsidR="00311A3B" w:rsidRPr="00311A3B">
        <w:lastRenderedPageBreak/>
        <w:t xml:space="preserve">regression, local regression, total intensity, average intensity, 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1"/>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1"/>
      <w:r w:rsidR="00311A3B">
        <w:rPr>
          <w:rStyle w:val="CommentReference"/>
        </w:rPr>
        <w:commentReference w:id="1"/>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 </w:t>
      </w:r>
    </w:p>
    <w:p w14:paraId="0FE24DE1" w14:textId="4D92E22A"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w:t>
      </w:r>
      <w:r w:rsidR="00273587">
        <w:t xml:space="preserve">user-friendly </w:t>
      </w:r>
      <w:r>
        <w:t xml:space="preserve">point-and-click </w:t>
      </w:r>
      <w:r w:rsidRPr="007062A4">
        <w:t xml:space="preserve">R-Shiny </w:t>
      </w:r>
      <w:r>
        <w:t xml:space="preserve">interface for researchers that are </w:t>
      </w:r>
      <w:r w:rsidR="00A003F2" w:rsidRPr="007062A4">
        <w:t xml:space="preserve">less comfortable </w:t>
      </w:r>
      <w:r w:rsidR="00A003F2">
        <w:t xml:space="preserve">or </w:t>
      </w:r>
      <w:r w:rsidRPr="007062A4">
        <w:t>unfamiliar with the R environment.</w:t>
      </w:r>
      <w:r>
        <w:t xml:space="preserve"> After loading the raw peptide data, the user can choose to </w:t>
      </w:r>
      <w:r w:rsidR="00273587">
        <w:t>filter</w:t>
      </w:r>
      <w:r w:rsidR="00AC5467">
        <w:t xml:space="preserve"> peptide </w:t>
      </w:r>
      <w:r w:rsidR="00273587">
        <w:t>using the “</w:t>
      </w:r>
      <w:r w:rsidR="00643614">
        <w:t>T</w:t>
      </w:r>
      <w:commentRangeStart w:id="2"/>
      <w:r w:rsidR="00273587">
        <w:t>op3” method</w:t>
      </w:r>
      <w:commentRangeEnd w:id="2"/>
      <w:r w:rsidR="00273587">
        <w:rPr>
          <w:rStyle w:val="CommentReference"/>
        </w:rPr>
        <w:commentReference w:id="2"/>
      </w:r>
      <w:r w:rsidR="00273587">
        <w:t xml:space="preserve"> and</w:t>
      </w:r>
      <w:r w:rsidR="00AC5467">
        <w:t xml:space="preserve"> </w:t>
      </w:r>
      <w:r w:rsidR="003B4DF6">
        <w:t>create and load a filtered protein file or to load a raw protein file. The meta</w:t>
      </w:r>
      <w:r w:rsidR="005E71B3">
        <w:t>-</w:t>
      </w:r>
      <w:r w:rsidR="003B4DF6">
        <w:t>data (i.e., custom sample names, group labels and batch labels) can be specified in the user-interface after loading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 is identified, </w:t>
      </w:r>
      <w:r w:rsidR="00643614">
        <w:t xml:space="preserve">missing values can be imputed (optional) and </w:t>
      </w:r>
      <w:r w:rsidR="00E02011">
        <w:t xml:space="preserve">the </w:t>
      </w:r>
      <w:r w:rsidR="00643614">
        <w:t xml:space="preserve">normalized protein </w:t>
      </w:r>
      <w:r w:rsidR="00E02011">
        <w:t xml:space="preserve">data can be </w:t>
      </w:r>
      <w:r w:rsidR="00103397">
        <w:t>saved</w:t>
      </w:r>
      <w:r w:rsidR="00643614">
        <w:t>.</w:t>
      </w:r>
      <w:r w:rsidR="00E02011">
        <w:t xml:space="preserve"> </w:t>
      </w:r>
      <w:r w:rsidR="00643614">
        <w:t xml:space="preserve">In addition, </w:t>
      </w:r>
      <w:r w:rsidR="00E02011" w:rsidRPr="00164635">
        <w:t>different differential abundance methods</w:t>
      </w:r>
      <w:r w:rsidR="00E02011">
        <w:t xml:space="preserve"> </w:t>
      </w:r>
      <w:r w:rsidR="00643614">
        <w:t xml:space="preserve">can be evaluated </w:t>
      </w:r>
      <w:r w:rsidR="00E02011">
        <w:t>for a selected normalization method</w:t>
      </w:r>
      <w:r w:rsidR="00643614">
        <w:t xml:space="preserve"> and </w:t>
      </w:r>
      <w:r w:rsidR="00E02011">
        <w:t xml:space="preserve">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190D324E" w:rsidR="005665C4" w:rsidRDefault="008E3A29" w:rsidP="00F8527D">
      <w:pPr>
        <w:pStyle w:val="TAMainText"/>
        <w:spacing w:after="240"/>
        <w:ind w:firstLine="0"/>
        <w:jc w:val="left"/>
      </w:pPr>
      <w:r>
        <w:t xml:space="preserve">Our tool </w:t>
      </w:r>
      <w:r w:rsidR="005665C4">
        <w:t xml:space="preserve">proteiNorm </w:t>
      </w:r>
      <w:r w:rsidR="004817F6">
        <w:t xml:space="preserve">is </w:t>
      </w:r>
      <w:r w:rsidR="005665C4">
        <w:t>implemen</w:t>
      </w:r>
      <w:r w:rsidR="00F8527D">
        <w:t xml:space="preserve">ted in R statistical language </w:t>
      </w:r>
      <w:r w:rsidR="00F8527D" w:rsidRPr="00F8527D">
        <w:t>(</w:t>
      </w:r>
      <w:hyperlink r:id="rId10"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103397">
        <w:instrText xml:space="preserve"> ADDIN EN.CITE &lt;EndNote&gt;&lt;Cite&gt;&lt;Author&gt;RStudio&lt;/Author&gt;&lt;Year&gt;2013 &lt;/Year&gt;&lt;RecNum&gt;149&lt;/RecNum&gt;&lt;DisplayText&gt;[5]&lt;/DisplayText&gt;&lt;record&gt;&lt;rec-number&gt;149&lt;/rec-number&gt;&lt;foreign-keys&gt;&lt;key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103397">
        <w:rPr>
          <w:noProof/>
        </w:rPr>
        <w:t>[5]</w:t>
      </w:r>
      <w:r w:rsidR="00103397">
        <w:fldChar w:fldCharType="end"/>
      </w:r>
      <w:r w:rsidR="00F8527D">
        <w:t xml:space="preserve"> to provide a user-friendly user interface. </w:t>
      </w:r>
      <w:r>
        <w:t>It</w:t>
      </w:r>
      <w:r w:rsidR="00F8527D">
        <w:t xml:space="preserve"> </w:t>
      </w:r>
      <w:r w:rsidR="004817F6">
        <w:t xml:space="preserve">is </w:t>
      </w:r>
      <w:r w:rsidR="00DB45A3">
        <w:t>publicly</w:t>
      </w:r>
      <w:r w:rsidR="004817F6">
        <w:t xml:space="preserve"> available and </w:t>
      </w:r>
      <w:r w:rsidR="00F8527D">
        <w:t>can be downloaded from GitHub (</w:t>
      </w:r>
      <w:hyperlink r:id="rId11" w:history="1">
        <w:r w:rsidR="00F8527D">
          <w:rPr>
            <w:rStyle w:val="Hyperlink"/>
          </w:rPr>
          <w:t>https://github.com/ByrumLab/proteiNorm</w:t>
        </w:r>
      </w:hyperlink>
      <w:r w:rsidR="00F8527D">
        <w:t xml:space="preserve">). </w:t>
      </w:r>
      <w:r w:rsidR="004B224D">
        <w:fldChar w:fldCharType="begin"/>
      </w:r>
      <w:r w:rsidR="004B224D">
        <w:instrText xml:space="preserve"> REF _Ref31633137 \h </w:instrText>
      </w:r>
      <w:r w:rsidR="004B224D">
        <w:fldChar w:fldCharType="separate"/>
      </w:r>
      <w:r w:rsidR="004B224D">
        <w:t xml:space="preserve">Figure </w:t>
      </w:r>
      <w:r w:rsidR="004B224D">
        <w:rPr>
          <w:noProof/>
        </w:rPr>
        <w:t>1</w:t>
      </w:r>
      <w:r w:rsidR="004B224D">
        <w:fldChar w:fldCharType="end"/>
      </w:r>
      <w:r w:rsidR="00DE4FF6">
        <w:t xml:space="preserve"> shows a workflow</w:t>
      </w:r>
      <w:r w:rsidR="00FE3820">
        <w:t xml:space="preserve"> </w:t>
      </w:r>
      <w:r w:rsidR="00DE4FF6">
        <w:t xml:space="preserve">and </w:t>
      </w:r>
      <w:r w:rsidR="00FE3820">
        <w:t>illustrates an overview involving</w:t>
      </w:r>
      <w:r w:rsidR="004B224D">
        <w:t xml:space="preserve"> the following steps: Uploading peptide-level data, filtering peptides to create new filtered protein-level data (optional), upload protein-level data (original or filtered), provide meta data (e.g. batch and treatment groups), normalize data with different normalization methods and evaluate their performance, select </w:t>
      </w:r>
      <w:r w:rsidR="00DE4FF6">
        <w:t xml:space="preserve">appropriate </w:t>
      </w:r>
      <w:r w:rsidR="004B224D">
        <w:t>normalization methods,</w:t>
      </w:r>
      <w:r w:rsidR="00DE4FF6">
        <w:t xml:space="preserve"> and</w:t>
      </w:r>
      <w:r w:rsidR="004B224D">
        <w:t xml:space="preserve"> select</w:t>
      </w:r>
      <w:r w:rsidR="00DE4FF6">
        <w:t xml:space="preserve"> appropriate</w:t>
      </w:r>
      <w:r w:rsidR="004B224D">
        <w:t xml:space="preserve"> imputation method (optional), export normalized (and imputed) protein-level data. If a user uncertain about the choice of the method for the differential analysis, proteiNorm provides the option so compare different differential </w:t>
      </w:r>
      <w:r w:rsidR="00D73446" w:rsidRPr="00A11C15">
        <w:t xml:space="preserve">abundance </w:t>
      </w:r>
      <w:r w:rsidR="00D73446">
        <w:t xml:space="preserve">and expression methods provided by the R package “DAtest”. </w:t>
      </w:r>
      <w:commentRangeStart w:id="3"/>
      <w:r w:rsidR="00D73446">
        <w:t>[insert DAtest reference]</w:t>
      </w:r>
      <w:commentRangeEnd w:id="3"/>
      <w:r w:rsidR="00D73446">
        <w:rPr>
          <w:rStyle w:val="CommentReference"/>
        </w:rPr>
        <w:commentReference w:id="3"/>
      </w:r>
    </w:p>
    <w:p w14:paraId="2A4F99F4" w14:textId="0BCA3839" w:rsidR="00E90FF7" w:rsidRDefault="00E90FF7" w:rsidP="00F8527D">
      <w:pPr>
        <w:pStyle w:val="TAMainText"/>
        <w:spacing w:after="240"/>
        <w:ind w:firstLine="0"/>
        <w:jc w:val="left"/>
      </w:pPr>
      <w:r>
        <w:t xml:space="preserve">Additional package dependencies include: </w:t>
      </w:r>
      <w:commentRangeStart w:id="4"/>
      <w:r w:rsidRPr="00E90FF7">
        <w:rPr>
          <w:b/>
        </w:rPr>
        <w:t>PACKAGES</w:t>
      </w:r>
      <w:commentRangeEnd w:id="4"/>
      <w:r>
        <w:rPr>
          <w:rStyle w:val="CommentReference"/>
        </w:rPr>
        <w:commentReference w:id="4"/>
      </w:r>
    </w:p>
    <w:p w14:paraId="79A2BCD1" w14:textId="77777777" w:rsidR="004B224D" w:rsidRDefault="0056145C"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481.5pt">
            <v:imagedata r:id="rId12" o:title="workflow"/>
          </v:shape>
        </w:pict>
      </w:r>
    </w:p>
    <w:p w14:paraId="7438FC0B" w14:textId="02882CA9" w:rsidR="00342944" w:rsidRDefault="004B224D" w:rsidP="004B224D">
      <w:pPr>
        <w:pStyle w:val="Caption"/>
        <w:jc w:val="center"/>
      </w:pPr>
      <w:bookmarkStart w:id="5" w:name="_Ref31633137"/>
      <w:bookmarkStart w:id="6" w:name="_Ref31633114"/>
      <w:r>
        <w:t xml:space="preserve">Figure </w:t>
      </w:r>
      <w:r w:rsidR="00EE5762">
        <w:fldChar w:fldCharType="begin"/>
      </w:r>
      <w:r w:rsidR="00EE5762">
        <w:instrText xml:space="preserve"> SEQ Figure \* ARABIC </w:instrText>
      </w:r>
      <w:r w:rsidR="00EE5762">
        <w:fldChar w:fldCharType="separate"/>
      </w:r>
      <w:r w:rsidR="00324420">
        <w:rPr>
          <w:noProof/>
        </w:rPr>
        <w:t>1</w:t>
      </w:r>
      <w:r w:rsidR="00EE5762">
        <w:rPr>
          <w:noProof/>
        </w:rPr>
        <w:fldChar w:fldCharType="end"/>
      </w:r>
      <w:bookmarkEnd w:id="5"/>
      <w:r>
        <w:rPr>
          <w:noProof/>
        </w:rPr>
        <w:t xml:space="preserve"> Workflow</w:t>
      </w:r>
      <w:bookmarkEnd w:id="6"/>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5E910EB0"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w:t>
      </w:r>
      <w:r w:rsidR="008C350D">
        <w:t xml:space="preserve"> (optional)</w:t>
      </w:r>
      <w:r>
        <w:t xml:space="preserve"> and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7"/>
      <w:r w:rsidR="00D07045" w:rsidRPr="00D07045">
        <w:t>MaxQuant</w:t>
      </w:r>
      <w:commentRangeEnd w:id="7"/>
      <w:r w:rsidR="00FD476E">
        <w:rPr>
          <w:rStyle w:val="CommentReference"/>
        </w:rPr>
        <w:commentReference w:id="7"/>
      </w:r>
      <w:r w:rsidR="005D2E75">
        <w:t xml:space="preserve">, where the column names of the measured intensities start with “Reporter intensity corrected” followed by an integer and an </w:t>
      </w:r>
      <w:r w:rsidR="005D2E75">
        <w:lastRenderedPageBreak/>
        <w:t>optional label (e.g. “Repor</w:t>
      </w:r>
      <w:r w:rsidR="008C350D">
        <w:t>ter intensity corrected 5 TMT2”</w:t>
      </w:r>
      <w:r w:rsidR="005D2E75">
        <w:t>)</w:t>
      </w:r>
      <w:r w:rsidR="008C350D">
        <w:t>,</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5C367F98" w:rsidR="00A11C15" w:rsidRDefault="00A11C15" w:rsidP="00A11C15">
      <w:pPr>
        <w:pStyle w:val="TAMainText"/>
        <w:rPr>
          <w:color w:val="000000"/>
          <w:shd w:val="clear" w:color="auto" w:fill="FFFFFF"/>
        </w:rPr>
      </w:pPr>
      <w:r>
        <w:t>Due to the detection limit of m</w:t>
      </w:r>
      <w:r w:rsidRPr="00A11C15">
        <w:t>ass spectrometry</w:t>
      </w:r>
      <w:r>
        <w:t xml:space="preserve"> instruments many peptide/protein measurements have an intensity measurement of zero. These values will be considered as missing</w:t>
      </w:r>
      <w:r w:rsidR="00695280">
        <w:t xml:space="preserve"> values (denoted as NA) and can, if desired, </w:t>
      </w:r>
      <w:r w:rsidR="00A549F1">
        <w:t xml:space="preserve">be </w:t>
      </w:r>
      <w:r>
        <w:t xml:space="preserve">imputed with </w:t>
      </w:r>
      <w:r>
        <w:rPr>
          <w:color w:val="000000"/>
          <w:shd w:val="clear" w:color="auto" w:fill="FFFFFF"/>
        </w:rPr>
        <w:t xml:space="preserve">precaution. </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41174424"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103397">
        <w:instrText xml:space="preserve"> ADDIN EN.CITE &lt;EndNote&gt;&lt;Cite&gt;&lt;Author&gt;Huber&lt;/Author&gt;&lt;Year&gt;2002&lt;/Year&gt;&lt;RecNum&gt;146&lt;/RecNum&gt;&lt;DisplayText&gt;[6]&lt;/DisplayText&gt;&lt;record&gt;&lt;rec-number&gt;146&lt;/rec-number&gt;&lt;foreign-keys&gt;&lt;key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103397">
        <w:rPr>
          <w:noProof/>
        </w:rPr>
        <w:t>[6]</w:t>
      </w:r>
      <w:r w:rsidR="00DB45A3">
        <w:fldChar w:fldCharType="end"/>
      </w:r>
      <w:r>
        <w:t>, quantile normalization</w:t>
      </w:r>
      <w:r w:rsidR="005A4E38">
        <w:t xml:space="preserve"> (Quantile)</w:t>
      </w:r>
      <w:r w:rsidR="00DB45A3">
        <w:t xml:space="preserve"> </w:t>
      </w:r>
      <w:r w:rsidR="00DB45A3">
        <w:fldChar w:fldCharType="begin"/>
      </w:r>
      <w:r w:rsidR="00103397">
        <w:instrText xml:space="preserve"> ADDIN EN.CITE &lt;EndNote&gt;&lt;Cite&gt;&lt;Author&gt;Bolstad&lt;/Author&gt;&lt;Year&gt;2019&lt;/Year&gt;&lt;RecNum&gt;147&lt;/RecNum&gt;&lt;DisplayText&gt;[7]&lt;/DisplayText&gt;&lt;record&gt;&lt;rec-number&gt;147&lt;/rec-number&gt;&lt;foreign-keys&gt;&lt;key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103397">
        <w:rPr>
          <w:noProof/>
        </w:rPr>
        <w:t>[7]</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 </w:instrTex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EN.CITE.DATA </w:instrText>
      </w:r>
      <w:r w:rsidR="00103397">
        <w:fldChar w:fldCharType="end"/>
      </w:r>
      <w:r w:rsidR="00103397">
        <w:fldChar w:fldCharType="separate"/>
      </w:r>
      <w:r w:rsidR="00103397">
        <w:rPr>
          <w:noProof/>
        </w:rPr>
        <w:t>[8]</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C), correlation heatmap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 xml:space="preserve">and log2-ratio </w:t>
      </w:r>
      <w:commentRangeStart w:id="8"/>
      <w:r>
        <w:t>distributions</w:t>
      </w:r>
      <w:r w:rsidR="00CC11D5">
        <w:t xml:space="preserve"> </w:t>
      </w:r>
      <w:commentRangeEnd w:id="8"/>
      <w:r w:rsidR="00CC11D5">
        <w:rPr>
          <w:rStyle w:val="CommentReference"/>
        </w:rPr>
        <w:commentReference w:id="8"/>
      </w:r>
      <w:r w:rsidR="00CC11D5">
        <w:t>(</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H)</w:t>
      </w:r>
      <w:r>
        <w:t xml:space="preserve">. </w:t>
      </w:r>
    </w:p>
    <w:p w14:paraId="349DF23E" w14:textId="1B999516" w:rsidR="00324420" w:rsidRDefault="00324420" w:rsidP="00A11C15">
      <w:pPr>
        <w:pStyle w:val="TAMainText"/>
        <w:spacing w:after="240"/>
        <w:ind w:firstLine="0"/>
        <w:jc w:val="left"/>
      </w:pPr>
    </w:p>
    <w:p w14:paraId="7D69448C" w14:textId="77777777" w:rsidR="00324420" w:rsidRDefault="0056145C" w:rsidP="00324420">
      <w:pPr>
        <w:pStyle w:val="TAMainText"/>
        <w:keepNext/>
        <w:spacing w:after="240"/>
        <w:ind w:firstLine="0"/>
        <w:jc w:val="left"/>
      </w:pPr>
      <w:r>
        <w:lastRenderedPageBreak/>
        <w:pict w14:anchorId="62C9AD55">
          <v:shape id="_x0000_i1026" type="#_x0000_t75" style="width:467.25pt;height:600pt">
            <v:imagedata r:id="rId13" o:title="figure"/>
          </v:shape>
        </w:pict>
      </w:r>
    </w:p>
    <w:p w14:paraId="6DF92FC0" w14:textId="01586584" w:rsidR="00324420" w:rsidRDefault="00324420" w:rsidP="00324420">
      <w:pPr>
        <w:pStyle w:val="Caption"/>
        <w:jc w:val="left"/>
      </w:pPr>
      <w:r>
        <w:t xml:space="preserve">Figure </w:t>
      </w:r>
      <w:r w:rsidR="00EE5762">
        <w:fldChar w:fldCharType="begin"/>
      </w:r>
      <w:r w:rsidR="00EE5762">
        <w:instrText xml:space="preserve"> SEQ Figure \* ARABIC </w:instrText>
      </w:r>
      <w:r w:rsidR="00EE5762">
        <w:fldChar w:fldCharType="separate"/>
      </w:r>
      <w:r>
        <w:rPr>
          <w:noProof/>
        </w:rPr>
        <w:t>2</w:t>
      </w:r>
      <w:r w:rsidR="00EE5762">
        <w:rPr>
          <w:noProof/>
        </w:rPr>
        <w:fldChar w:fldCharType="end"/>
      </w:r>
      <w:r>
        <w:t xml:space="preserve"> </w:t>
      </w:r>
      <w:r w:rsidRPr="000A73A4">
        <w:t>Metrics</w:t>
      </w:r>
    </w:p>
    <w:p w14:paraId="373B31AD" w14:textId="77777777" w:rsidR="00324420" w:rsidRPr="00324420" w:rsidRDefault="00324420" w:rsidP="00324420"/>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66F14DD9"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103397">
        <w:instrText xml:space="preserve"> ADDIN EN.CITE &lt;EndNote&gt;&lt;Cite&gt;&lt;Author&gt;Russel&lt;/Author&gt;&lt;Year&gt;2018&lt;/Year&gt;&lt;RecNum&gt;150&lt;/RecNum&gt;&lt;DisplayText&gt;[9]&lt;/DisplayText&gt;&lt;record&gt;&lt;rec-number&gt;150&lt;/rec-number&gt;&lt;foreign-keys&gt;&lt;key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103397">
        <w:rPr>
          <w:noProof/>
        </w:rPr>
        <w:t>[9]</w:t>
      </w:r>
      <w:r w:rsidR="00103397">
        <w:fldChar w:fldCharType="end"/>
      </w:r>
      <w:r>
        <w:t>.</w:t>
      </w:r>
      <w:r w:rsidR="00A11C15">
        <w:t xml:space="preserve"> As the DAtest package requires complete data (no missing values), the user can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a heatmap visualizing patterns of missing values (missing at random (MAR) or missing not at random (MNAR)). The current implementation of proteiNorm provides the following </w:t>
      </w:r>
      <w:commentRangeStart w:id="9"/>
      <w:r w:rsidR="00A11C15">
        <w:t>imputation methods</w:t>
      </w:r>
      <w:commentRangeEnd w:id="9"/>
      <w:r w:rsidR="00534D38">
        <w:rPr>
          <w:rStyle w:val="CommentReference"/>
        </w:rPr>
        <w:commentReference w:id="9"/>
      </w:r>
      <w:r w:rsidR="00A11C15">
        <w:t xml:space="preserve">: </w:t>
      </w:r>
      <w:r w:rsidR="00A11C15" w:rsidRPr="00A11C15">
        <w:t>k-nearest neighbors (KNN)</w:t>
      </w:r>
      <w:r w:rsidR="00103397">
        <w:t xml:space="preserve"> </w:t>
      </w:r>
      <w:r w:rsidR="00266549">
        <w:fldChar w:fldCharType="begin"/>
      </w:r>
      <w:r w:rsidR="00266549">
        <w:instrText xml:space="preserve"> ADDIN EN.CITE &lt;EndNote&gt;&lt;Cite&gt;&lt;Author&gt;Trevor Hastie&lt;/Author&gt;&lt;Year&gt;2019&lt;/Year&gt;&lt;RecNum&gt;177&lt;/RecNum&gt;&lt;DisplayText&gt;[10]&lt;/DisplayText&gt;&lt;record&gt;&lt;rec-number&gt;177&lt;/rec-number&gt;&lt;foreign-keys&gt;&lt;key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266549">
        <w:rPr>
          <w:noProof/>
        </w:rPr>
        <w:t>[10]</w:t>
      </w:r>
      <w:r w:rsidR="00266549">
        <w:fldChar w:fldCharType="end"/>
      </w:r>
      <w:r w:rsidR="00A11C15">
        <w:t xml:space="preserve">, </w:t>
      </w:r>
      <w:r w:rsidR="00A11C15" w:rsidRPr="00A11C15">
        <w:t>Quantile Regression Imputation of Left-Censored data</w:t>
      </w:r>
      <w:r w:rsidR="00A11C15">
        <w:t xml:space="preserve"> (</w:t>
      </w:r>
      <w:r w:rsidR="00A11C15" w:rsidRPr="00A11C15">
        <w:t>QRILC</w:t>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(MinDet)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(MinProb)</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3A9AD280"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10"/>
      <w:r>
        <w:t>on</w:t>
      </w:r>
      <w:r w:rsidR="00534D38">
        <w:t xml:space="preserve"> natural intensity</w:t>
      </w:r>
      <w:r>
        <w:t xml:space="preserve"> scale</w:t>
      </w:r>
      <w:commentRangeEnd w:id="10"/>
      <w:r w:rsidR="00534D38">
        <w:rPr>
          <w:rStyle w:val="CommentReference"/>
        </w:rPr>
        <w:commentReference w:id="10"/>
      </w:r>
      <w:r>
        <w:t>), and n</w:t>
      </w:r>
      <w:r w:rsidRPr="00A11C15">
        <w:t>umber of cores to use for parallel computing</w:t>
      </w:r>
      <w:r>
        <w:t>) and to exclude certain statistical tests. This latter option can be useful, as the exclusion of test with high computation demand (such</w:t>
      </w:r>
      <w:r w:rsidR="00DA791B">
        <w:t xml:space="preserve"> as the permutation-based test)</w:t>
      </w:r>
      <w:r>
        <w:t xml:space="preserve"> will drastically reduce the run-time. </w:t>
      </w:r>
    </w:p>
    <w:p w14:paraId="2DEB7172" w14:textId="51FB32BD" w:rsidR="00C03C1E" w:rsidRDefault="00A11C15" w:rsidP="0056145C">
      <w:pPr>
        <w:pStyle w:val="TAMainText"/>
      </w:pPr>
      <w:r>
        <w:t>DAtest automatically select</w:t>
      </w:r>
      <w:r w:rsidR="00DA791B">
        <w:t>s</w:t>
      </w:r>
      <w:r>
        <w:t xml:space="preserve"> appropriate statistical tests from the </w:t>
      </w:r>
      <w:r w:rsidR="00DA791B">
        <w:t xml:space="preserve">remaining </w:t>
      </w:r>
      <w:r>
        <w:t>pool of tests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w:t>
      </w:r>
      <w:r w:rsidR="00F17CC2">
        <w:lastRenderedPageBreak/>
        <w:t xml:space="preserve">power (probability of correctly detecting a true signals) </w:t>
      </w:r>
      <w:r w:rsidR="00D364A1">
        <w:t xml:space="preserve">over a range of effect sizes (around the previously specified </w:t>
      </w:r>
      <w:r w:rsidR="00D364A1" w:rsidRPr="00A11C15">
        <w:t>effect size for the spike-ins</w:t>
      </w:r>
      <w:r w:rsidR="00D364A1">
        <w:t>), utilizing the “</w:t>
      </w:r>
      <w:r w:rsidR="00D364A1" w:rsidRPr="00D364A1">
        <w:t>powerDA</w:t>
      </w:r>
      <w:r w:rsidR="00D364A1">
        <w:t>” function from the “</w:t>
      </w:r>
      <w:r w:rsidR="00D364A1" w:rsidRPr="00D364A1">
        <w:t>DAtest</w:t>
      </w:r>
      <w:r w:rsidR="00D364A1">
        <w:t xml:space="preserve">” package. </w:t>
      </w:r>
    </w:p>
    <w:p w14:paraId="7A4CA284" w14:textId="3B4CC2C1" w:rsidR="00242C64" w:rsidRDefault="00242C64" w:rsidP="00242C64">
      <w:pPr>
        <w:pStyle w:val="TAMainText"/>
        <w:numPr>
          <w:ilvl w:val="1"/>
          <w:numId w:val="12"/>
        </w:numPr>
        <w:spacing w:after="240"/>
        <w:jc w:val="left"/>
        <w:rPr>
          <w:b/>
        </w:rPr>
      </w:pPr>
      <w:bookmarkStart w:id="11" w:name="_Ref34050085"/>
      <w:commentRangeStart w:id="12"/>
      <w:r>
        <w:rPr>
          <w:b/>
        </w:rPr>
        <w:t>Data</w:t>
      </w:r>
      <w:commentRangeEnd w:id="12"/>
      <w:r w:rsidR="00FE5397">
        <w:rPr>
          <w:rStyle w:val="CommentReference"/>
        </w:rPr>
        <w:commentReference w:id="12"/>
      </w:r>
      <w:bookmarkEnd w:id="11"/>
    </w:p>
    <w:p w14:paraId="3B9AB525" w14:textId="523AD4E3" w:rsidR="0056145C" w:rsidRDefault="00FE5397" w:rsidP="007E2A22">
      <w:pPr>
        <w:pStyle w:val="TAMainText"/>
        <w:spacing w:after="240"/>
        <w:ind w:firstLine="0"/>
        <w:jc w:val="left"/>
      </w:pPr>
      <w:r>
        <w:t xml:space="preserve">The example data </w:t>
      </w:r>
      <w:r w:rsidR="007E2A22">
        <w:t>set here consists of t</w:t>
      </w:r>
      <w:r w:rsidR="00635C76">
        <w:t>hree</w:t>
      </w:r>
      <w:r>
        <w:t xml:space="preserve"> different</w:t>
      </w:r>
      <w:r w:rsidR="00635C76">
        <w:t xml:space="preserve"> breast cancer cell lines </w:t>
      </w:r>
      <w:r w:rsidR="00635C76">
        <w:t>(</w:t>
      </w:r>
      <w:r w:rsidR="00635C76" w:rsidRPr="00635C76">
        <w:t>MCF10A</w:t>
      </w:r>
      <w:r w:rsidR="00635C76">
        <w:t xml:space="preserve">, </w:t>
      </w:r>
      <w:r w:rsidR="00635C76" w:rsidRPr="00635C76">
        <w:t>MCF7</w:t>
      </w:r>
      <w:r w:rsidR="00635C76">
        <w:t xml:space="preserve">, </w:t>
      </w:r>
      <w:r w:rsidR="00635C76" w:rsidRPr="00635C76">
        <w:t>HCC1954</w:t>
      </w:r>
      <w:r w:rsidR="00635C76">
        <w:t>)</w:t>
      </w:r>
      <w:r w:rsidR="00661F9B">
        <w:t xml:space="preserve"> with and without </w:t>
      </w:r>
      <w:r w:rsidR="00661F9B" w:rsidRPr="00795747">
        <w:t>Hydroxyurea</w:t>
      </w:r>
      <w:r w:rsidR="00661F9B">
        <w:t xml:space="preserve"> treatment</w:t>
      </w:r>
      <w:r w:rsidR="00050897">
        <w:t xml:space="preserve"> with t</w:t>
      </w:r>
      <w:r w:rsidR="00661F9B">
        <w:t xml:space="preserve">hree replicates </w:t>
      </w:r>
      <w:r w:rsidR="003F4CB6">
        <w:t xml:space="preserve">for </w:t>
      </w:r>
      <w:r w:rsidR="00661F9B">
        <w:t xml:space="preserve">each </w:t>
      </w:r>
      <w:r w:rsidR="003F4CB6">
        <w:t>cell-line-treatment combination</w:t>
      </w:r>
      <w:r w:rsidR="00050897">
        <w:t>. The 18 samples</w:t>
      </w:r>
      <w:r w:rsidR="003F4CB6">
        <w:t xml:space="preserve"> were arrange </w:t>
      </w:r>
      <w:r w:rsidR="00050897">
        <w:t>on</w:t>
      </w:r>
      <w:r w:rsidR="003F4CB6">
        <w:t xml:space="preserve"> two </w:t>
      </w:r>
      <w:r w:rsidR="003F4CB6" w:rsidRPr="00843D4C">
        <w:t>Tandem Mass Tag</w:t>
      </w:r>
      <w:r w:rsidR="003F4CB6">
        <w:t xml:space="preserve"> (TMT)</w:t>
      </w:r>
      <w:r w:rsidR="003F4CB6" w:rsidRPr="00843D4C">
        <w:t xml:space="preserve"> </w:t>
      </w:r>
      <w:r w:rsidR="003F4CB6">
        <w:t>m</w:t>
      </w:r>
      <w:r w:rsidR="003F4CB6" w:rsidRPr="00843D4C">
        <w:t xml:space="preserve">ass </w:t>
      </w:r>
      <w:r w:rsidR="003F4CB6">
        <w:t>s</w:t>
      </w:r>
      <w:r w:rsidR="003F4CB6" w:rsidRPr="00843D4C">
        <w:t>pectrometry</w:t>
      </w:r>
      <w:r w:rsidR="003F4CB6">
        <w:t xml:space="preserve"> </w:t>
      </w:r>
      <w:r w:rsidR="003F4CB6">
        <w:t>batches, such that untreated and treated cell lines assembled one batch each, and profiled by</w:t>
      </w:r>
      <w:r w:rsidR="00635C76">
        <w:t xml:space="preserve"> </w:t>
      </w:r>
      <w:commentRangeStart w:id="13"/>
      <w:r w:rsidR="003F4CB6" w:rsidRPr="003F4CB6">
        <w:rPr>
          <w:b/>
        </w:rPr>
        <w:t>MS MACHINE</w:t>
      </w:r>
      <w:r w:rsidR="003F4CB6">
        <w:rPr>
          <w:b/>
        </w:rPr>
        <w:t xml:space="preserve"> NAME</w:t>
      </w:r>
      <w:commentRangeEnd w:id="13"/>
      <w:r>
        <w:rPr>
          <w:rStyle w:val="CommentReference"/>
        </w:rPr>
        <w:commentReference w:id="13"/>
      </w:r>
      <w:r w:rsidR="003F4CB6">
        <w:t>.</w:t>
      </w:r>
      <w:r w:rsidR="0056145C">
        <w:t xml:space="preserve"> </w:t>
      </w:r>
    </w:p>
    <w:p w14:paraId="6C2D18EE" w14:textId="27C5786C" w:rsidR="007534B9" w:rsidRDefault="007534B9" w:rsidP="00D22B0F">
      <w:pPr>
        <w:pStyle w:val="TAMainText"/>
        <w:numPr>
          <w:ilvl w:val="0"/>
          <w:numId w:val="11"/>
        </w:numPr>
        <w:spacing w:after="240"/>
        <w:jc w:val="left"/>
        <w:rPr>
          <w:b/>
        </w:rPr>
      </w:pPr>
      <w:r w:rsidRPr="00987683">
        <w:rPr>
          <w:b/>
        </w:rPr>
        <w:t>Results</w:t>
      </w:r>
    </w:p>
    <w:p w14:paraId="5BB46745" w14:textId="36C49AEE" w:rsidR="001011F6" w:rsidRDefault="00FE5397" w:rsidP="00675661">
      <w:pPr>
        <w:pStyle w:val="TAMainText"/>
        <w:spacing w:after="240"/>
        <w:ind w:firstLine="0"/>
        <w:jc w:val="left"/>
      </w:pPr>
      <w:r>
        <w:t xml:space="preserve">To demonstrate the application of proteiNorm and </w:t>
      </w:r>
      <w:r w:rsidR="007E2A22">
        <w:t xml:space="preserve">the </w:t>
      </w:r>
      <w:r>
        <w:t>interpretation of results</w:t>
      </w:r>
      <w:r w:rsidR="007E2A22">
        <w:t>, we a</w:t>
      </w:r>
      <w:r>
        <w:t xml:space="preserve">nalyzed proteomic data </w:t>
      </w:r>
      <w:r w:rsidR="00050897">
        <w:t xml:space="preserve">from </w:t>
      </w:r>
      <w:r w:rsidR="001011F6">
        <w:t xml:space="preserve">the </w:t>
      </w:r>
      <w:r w:rsidR="00050897">
        <w:t xml:space="preserve">18 samples </w:t>
      </w:r>
      <w:r w:rsidR="001011F6">
        <w:t xml:space="preserve">from example data set </w:t>
      </w:r>
      <w:r w:rsidR="00050897">
        <w:t xml:space="preserve">(additional information in section </w:t>
      </w:r>
      <w:r w:rsidR="00050897">
        <w:fldChar w:fldCharType="begin"/>
      </w:r>
      <w:r w:rsidR="00050897">
        <w:instrText xml:space="preserve"> REF _Ref34050085 \r \h </w:instrText>
      </w:r>
      <w:r w:rsidR="00050897">
        <w:fldChar w:fldCharType="separate"/>
      </w:r>
      <w:r w:rsidR="00050897">
        <w:t>2.5</w:t>
      </w:r>
      <w:r w:rsidR="00050897">
        <w:fldChar w:fldCharType="end"/>
      </w:r>
      <w:r w:rsidR="00050897">
        <w:t xml:space="preserve">). </w:t>
      </w:r>
      <w:r w:rsidR="001011F6">
        <w:t xml:space="preserve">First, the raw peptide file produced by </w:t>
      </w:r>
      <w:r w:rsidR="001011F6" w:rsidRPr="00D07045">
        <w:t>MaxQuant</w:t>
      </w:r>
      <w:r w:rsidR="001011F6">
        <w:t xml:space="preserve"> is uploaded, filtered using the “top3” method and exported as a filtered proteinGroups file. Next, the newly created and filtered proteinGroups file is uploaded (alternatively, the unfiltered raw proteinGroups file generated by MaxQuant can be uploaded) and meta-data is specified, including treatment group, batch number and an optional custom name. </w:t>
      </w:r>
    </w:p>
    <w:p w14:paraId="62447326" w14:textId="77777777" w:rsidR="001011F6" w:rsidRDefault="001011F6" w:rsidP="00675661">
      <w:pPr>
        <w:pStyle w:val="TAMainText"/>
        <w:spacing w:after="240"/>
        <w:ind w:firstLine="0"/>
        <w:jc w:val="left"/>
      </w:pPr>
    </w:p>
    <w:p w14:paraId="0163C506" w14:textId="122CF876" w:rsidR="007C4C1E" w:rsidRDefault="007C4C1E" w:rsidP="00675661">
      <w:pPr>
        <w:pStyle w:val="TAMainText"/>
        <w:spacing w:after="240"/>
        <w:ind w:firstLine="0"/>
        <w:jc w:val="left"/>
      </w:pPr>
      <w:bookmarkStart w:id="14" w:name="_GoBack"/>
      <w:bookmarkEnd w:id="14"/>
      <w:r>
        <w:t>Evaluate normalization methods</w:t>
      </w:r>
    </w:p>
    <w:p w14:paraId="3ACFFF3A" w14:textId="30F17183" w:rsidR="007C4C1E" w:rsidRDefault="007C4C1E" w:rsidP="00675661">
      <w:pPr>
        <w:pStyle w:val="TAMainText"/>
        <w:spacing w:after="240"/>
        <w:ind w:firstLine="0"/>
        <w:jc w:val="left"/>
      </w:pPr>
      <w:r>
        <w:t xml:space="preserve">Evaluate missing values </w:t>
      </w:r>
    </w:p>
    <w:p w14:paraId="399C82F6" w14:textId="3883181B" w:rsidR="007C4C1E" w:rsidRDefault="007C4C1E" w:rsidP="00675661">
      <w:pPr>
        <w:pStyle w:val="TAMainText"/>
        <w:spacing w:after="240"/>
        <w:ind w:firstLine="0"/>
        <w:jc w:val="left"/>
      </w:pPr>
      <w:r>
        <w:lastRenderedPageBreak/>
        <w:t>Export normalized (imputed data)</w:t>
      </w:r>
    </w:p>
    <w:p w14:paraId="18408C44" w14:textId="33571C60" w:rsidR="007C4C1E" w:rsidRDefault="007C4C1E" w:rsidP="00675661">
      <w:pPr>
        <w:pStyle w:val="TAMainText"/>
        <w:spacing w:after="240"/>
        <w:ind w:firstLine="0"/>
        <w:jc w:val="left"/>
      </w:pPr>
      <w:r>
        <w:t xml:space="preserve">Evaluate different differential abundance methods </w:t>
      </w:r>
    </w:p>
    <w:p w14:paraId="2FE852B0" w14:textId="359851BC" w:rsidR="007C4C1E" w:rsidRDefault="007C4C1E" w:rsidP="00675661">
      <w:pPr>
        <w:pStyle w:val="TAMainText"/>
        <w:spacing w:after="240"/>
        <w:ind w:firstLine="0"/>
        <w:jc w:val="left"/>
      </w:pPr>
      <w:r>
        <w:t>Evaluate power for range of effect size</w:t>
      </w:r>
    </w:p>
    <w:p w14:paraId="7125A416" w14:textId="77777777" w:rsidR="00FE5397" w:rsidRPr="00675661" w:rsidRDefault="00FE5397" w:rsidP="00675661">
      <w:pPr>
        <w:pStyle w:val="TAMainText"/>
        <w:spacing w:after="240"/>
        <w:ind w:firstLine="0"/>
        <w:jc w:val="left"/>
        <w:rPr>
          <w:b/>
        </w:rPr>
      </w:pPr>
    </w:p>
    <w:p w14:paraId="19224272" w14:textId="75586C85" w:rsidR="007534B9" w:rsidRPr="00987683" w:rsidRDefault="007534B9" w:rsidP="00D22B0F">
      <w:pPr>
        <w:pStyle w:val="TAMainText"/>
        <w:numPr>
          <w:ilvl w:val="0"/>
          <w:numId w:val="11"/>
        </w:numPr>
        <w:spacing w:after="240"/>
        <w:jc w:val="left"/>
        <w:rPr>
          <w:b/>
        </w:rPr>
      </w:pPr>
      <w:r w:rsidRPr="00987683">
        <w:rPr>
          <w:b/>
        </w:rPr>
        <w:t>Discussion</w:t>
      </w:r>
    </w:p>
    <w:p w14:paraId="76C8AD85" w14:textId="77777777" w:rsidR="008A4148" w:rsidRPr="00987683" w:rsidRDefault="008A4148" w:rsidP="008A4148">
      <w:pPr>
        <w:pStyle w:val="TAMainText"/>
        <w:numPr>
          <w:ilvl w:val="0"/>
          <w:numId w:val="11"/>
        </w:numPr>
        <w:spacing w:after="240"/>
        <w:jc w:val="left"/>
        <w:rPr>
          <w:b/>
        </w:rPr>
      </w:pPr>
      <w:r w:rsidRPr="00987683">
        <w:rPr>
          <w:b/>
        </w:rPr>
        <w:t>Conclusion</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t xml:space="preserve">*(Word Style “FA_Corresponding_Author_Footnote”). </w:t>
      </w:r>
      <w:r w:rsidRPr="003E5207">
        <w:t>* (Word Style “FA_Corresponding_Author_Footnote”).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lastRenderedPageBreak/>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“TD_Acknowledgments”). Generally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347E440C" w14:textId="77777777" w:rsidR="00266549" w:rsidRPr="00266549" w:rsidRDefault="00A20E38" w:rsidP="00266549">
      <w:pPr>
        <w:pStyle w:val="EndNoteBibliography"/>
        <w:spacing w:after="0"/>
        <w:ind w:left="720" w:hanging="720"/>
      </w:pPr>
      <w:r>
        <w:fldChar w:fldCharType="begin"/>
      </w:r>
      <w:r>
        <w:instrText xml:space="preserve"> ADDIN EN.REFLIST </w:instrText>
      </w:r>
      <w:r>
        <w:fldChar w:fldCharType="separate"/>
      </w:r>
      <w:r w:rsidR="00266549" w:rsidRPr="00266549">
        <w:t>1.</w:t>
      </w:r>
      <w:r w:rsidR="00266549" w:rsidRPr="00266549">
        <w:tab/>
        <w:t xml:space="preserve">Chawade, A., E. Alexandersson, and F. Levander, </w:t>
      </w:r>
      <w:r w:rsidR="00266549" w:rsidRPr="00266549">
        <w:rPr>
          <w:i/>
        </w:rPr>
        <w:t>Normalyzer: a tool for rapid evaluation of normalization methods for omics data sets.</w:t>
      </w:r>
      <w:r w:rsidR="00266549" w:rsidRPr="00266549">
        <w:t xml:space="preserve"> J Proteome Res, 2014. </w:t>
      </w:r>
      <w:r w:rsidR="00266549" w:rsidRPr="00266549">
        <w:rPr>
          <w:b/>
        </w:rPr>
        <w:t>13</w:t>
      </w:r>
      <w:r w:rsidR="00266549" w:rsidRPr="00266549">
        <w:t>(6): p. 3114-20.</w:t>
      </w:r>
    </w:p>
    <w:p w14:paraId="647A4291" w14:textId="77777777" w:rsidR="00266549" w:rsidRPr="00266549" w:rsidRDefault="00266549" w:rsidP="00266549">
      <w:pPr>
        <w:pStyle w:val="EndNoteBibliography"/>
        <w:spacing w:after="0"/>
        <w:ind w:left="720" w:hanging="720"/>
      </w:pPr>
      <w:r w:rsidRPr="00266549">
        <w:t>2.</w:t>
      </w:r>
      <w:r w:rsidRPr="00266549">
        <w:tab/>
        <w:t xml:space="preserve">Valikangas, T., T. Suomi, and L.L. Elo, </w:t>
      </w:r>
      <w:r w:rsidRPr="00266549">
        <w:rPr>
          <w:i/>
        </w:rPr>
        <w:t>A systematic evaluation of normalization methods in quantitative label-free proteomics.</w:t>
      </w:r>
      <w:r w:rsidRPr="00266549">
        <w:t xml:space="preserve"> Brief Bioinform, 2018. </w:t>
      </w:r>
      <w:r w:rsidRPr="00266549">
        <w:rPr>
          <w:b/>
        </w:rPr>
        <w:t>19</w:t>
      </w:r>
      <w:r w:rsidRPr="00266549">
        <w:t>(1): p. 1-11.</w:t>
      </w:r>
    </w:p>
    <w:p w14:paraId="3498E7A2" w14:textId="77777777" w:rsidR="00266549" w:rsidRPr="00266549" w:rsidRDefault="00266549" w:rsidP="00266549">
      <w:pPr>
        <w:pStyle w:val="EndNoteBibliography"/>
        <w:spacing w:after="0"/>
        <w:ind w:left="720" w:hanging="720"/>
      </w:pPr>
      <w:r w:rsidRPr="00266549">
        <w:t>3.</w:t>
      </w:r>
      <w:r w:rsidRPr="00266549">
        <w:tab/>
        <w:t xml:space="preserve">Karpievitch, Y.V., A.R. Dabney, and R.D. Smith, </w:t>
      </w:r>
      <w:r w:rsidRPr="00266549">
        <w:rPr>
          <w:i/>
        </w:rPr>
        <w:t>Normalization and missing value imputation for label-free LC-MS analysis.</w:t>
      </w:r>
      <w:r w:rsidRPr="00266549">
        <w:t xml:space="preserve"> BMC Bioinformatics, 2012. </w:t>
      </w:r>
      <w:r w:rsidRPr="00266549">
        <w:rPr>
          <w:b/>
        </w:rPr>
        <w:t>13 Suppl 16</w:t>
      </w:r>
      <w:r w:rsidRPr="00266549">
        <w:t>: p. S5.</w:t>
      </w:r>
    </w:p>
    <w:p w14:paraId="7F7873F0" w14:textId="77777777" w:rsidR="00266549" w:rsidRPr="00266549" w:rsidRDefault="00266549" w:rsidP="00266549">
      <w:pPr>
        <w:pStyle w:val="EndNoteBibliography"/>
        <w:spacing w:after="0"/>
        <w:ind w:left="720" w:hanging="720"/>
      </w:pPr>
      <w:r w:rsidRPr="00266549">
        <w:t>4.</w:t>
      </w:r>
      <w:r w:rsidRPr="00266549">
        <w:tab/>
        <w:t xml:space="preserve">Webb-Robertson, B.J., et al., </w:t>
      </w:r>
      <w:r w:rsidRPr="00266549">
        <w:rPr>
          <w:i/>
        </w:rPr>
        <w:t>A statistical selection strategy for normalization procedures in LC-MS proteomics experiments through dataset-dependent ranking of normalization scaling factors.</w:t>
      </w:r>
      <w:r w:rsidRPr="00266549">
        <w:t xml:space="preserve"> Proteomics, 2011. </w:t>
      </w:r>
      <w:r w:rsidRPr="00266549">
        <w:rPr>
          <w:b/>
        </w:rPr>
        <w:t>11</w:t>
      </w:r>
      <w:r w:rsidRPr="00266549">
        <w:t>(24): p. 4736-41.</w:t>
      </w:r>
    </w:p>
    <w:p w14:paraId="70E37E6A" w14:textId="77777777" w:rsidR="00266549" w:rsidRPr="00266549" w:rsidRDefault="00266549" w:rsidP="00266549">
      <w:pPr>
        <w:pStyle w:val="EndNoteBibliography"/>
        <w:spacing w:after="0"/>
        <w:ind w:left="720" w:hanging="720"/>
      </w:pPr>
      <w:r w:rsidRPr="00266549">
        <w:t>5.</w:t>
      </w:r>
      <w:r w:rsidRPr="00266549">
        <w:tab/>
        <w:t xml:space="preserve">RStudio, I., </w:t>
      </w:r>
      <w:r w:rsidRPr="00266549">
        <w:rPr>
          <w:i/>
        </w:rPr>
        <w:t>Easy web applications in R.</w:t>
      </w:r>
      <w:r w:rsidRPr="00266549">
        <w:t xml:space="preserve"> 2013 </w:t>
      </w:r>
    </w:p>
    <w:p w14:paraId="55F02A36" w14:textId="77777777" w:rsidR="00266549" w:rsidRPr="00266549" w:rsidRDefault="00266549" w:rsidP="00266549">
      <w:pPr>
        <w:pStyle w:val="EndNoteBibliography"/>
        <w:spacing w:after="0"/>
        <w:ind w:left="720" w:hanging="720"/>
      </w:pPr>
      <w:r w:rsidRPr="00266549">
        <w:t>6.</w:t>
      </w:r>
      <w:r w:rsidRPr="00266549">
        <w:tab/>
        <w:t xml:space="preserve">Huber, W., et al., </w:t>
      </w:r>
      <w:r w:rsidRPr="00266549">
        <w:rPr>
          <w:i/>
        </w:rPr>
        <w:t>Variance stabilization applied to microarray data calibration and to the quantification of differential expression.</w:t>
      </w:r>
      <w:r w:rsidRPr="00266549">
        <w:t xml:space="preserve"> Bioinformatics, 2002. </w:t>
      </w:r>
      <w:r w:rsidRPr="00266549">
        <w:rPr>
          <w:b/>
        </w:rPr>
        <w:t>18 Suppl 1</w:t>
      </w:r>
      <w:r w:rsidRPr="00266549">
        <w:t>: p. S96-104.</w:t>
      </w:r>
    </w:p>
    <w:p w14:paraId="4C0D480B" w14:textId="77777777" w:rsidR="00266549" w:rsidRPr="00266549" w:rsidRDefault="00266549" w:rsidP="00266549">
      <w:pPr>
        <w:pStyle w:val="EndNoteBibliography"/>
        <w:spacing w:after="0"/>
        <w:ind w:left="720" w:hanging="720"/>
      </w:pPr>
      <w:r w:rsidRPr="00266549">
        <w:t>7.</w:t>
      </w:r>
      <w:r w:rsidRPr="00266549">
        <w:tab/>
        <w:t xml:space="preserve">Bolstad, B., </w:t>
      </w:r>
      <w:r w:rsidRPr="00266549">
        <w:rPr>
          <w:i/>
        </w:rPr>
        <w:t>preprocessCore: A collection of pre-processing functions.</w:t>
      </w:r>
      <w:r w:rsidRPr="00266549">
        <w:t xml:space="preserve"> 2019.</w:t>
      </w:r>
    </w:p>
    <w:p w14:paraId="51230275" w14:textId="77777777" w:rsidR="00266549" w:rsidRPr="00266549" w:rsidRDefault="00266549" w:rsidP="00266549">
      <w:pPr>
        <w:pStyle w:val="EndNoteBibliography"/>
        <w:spacing w:after="0"/>
        <w:ind w:left="720" w:hanging="720"/>
      </w:pPr>
      <w:r w:rsidRPr="00266549">
        <w:t>8.</w:t>
      </w:r>
      <w:r w:rsidRPr="00266549">
        <w:tab/>
        <w:t xml:space="preserve">Ritchie, M.E., et al., </w:t>
      </w:r>
      <w:r w:rsidRPr="00266549">
        <w:rPr>
          <w:i/>
        </w:rPr>
        <w:t>limma powers differential expression analyses for RNA-sequencing and microarray studies.</w:t>
      </w:r>
      <w:r w:rsidRPr="00266549">
        <w:t xml:space="preserve"> Nucleic Acids Res, 2015. </w:t>
      </w:r>
      <w:r w:rsidRPr="00266549">
        <w:rPr>
          <w:b/>
        </w:rPr>
        <w:t>43</w:t>
      </w:r>
      <w:r w:rsidRPr="00266549">
        <w:t>(7): p. e47.</w:t>
      </w:r>
    </w:p>
    <w:p w14:paraId="18230838" w14:textId="77777777" w:rsidR="00266549" w:rsidRPr="00266549" w:rsidRDefault="00266549" w:rsidP="00266549">
      <w:pPr>
        <w:pStyle w:val="EndNoteBibliography"/>
        <w:spacing w:after="0"/>
        <w:ind w:left="720" w:hanging="720"/>
      </w:pPr>
      <w:r w:rsidRPr="00266549">
        <w:t>9.</w:t>
      </w:r>
      <w:r w:rsidRPr="00266549">
        <w:tab/>
        <w:t xml:space="preserve">Russel, J., et al., </w:t>
      </w:r>
      <w:r w:rsidRPr="00266549">
        <w:rPr>
          <w:i/>
        </w:rPr>
        <w:t>DAtest: a framework for choosing differential abundance or expression method.</w:t>
      </w:r>
      <w:r w:rsidRPr="00266549">
        <w:t xml:space="preserve"> bioRxiv, 2018: p. 241802.</w:t>
      </w:r>
    </w:p>
    <w:p w14:paraId="5B07F434" w14:textId="77777777" w:rsidR="00266549" w:rsidRPr="00266549" w:rsidRDefault="00266549" w:rsidP="00266549">
      <w:pPr>
        <w:pStyle w:val="EndNoteBibliography"/>
        <w:spacing w:after="0"/>
        <w:ind w:left="720" w:hanging="720"/>
      </w:pPr>
      <w:r w:rsidRPr="00266549">
        <w:lastRenderedPageBreak/>
        <w:t>10.</w:t>
      </w:r>
      <w:r w:rsidRPr="00266549">
        <w:tab/>
        <w:t xml:space="preserve">Trevor Hastie, R.T., Balasubramanian Narasimhan and Gilbert Chu </w:t>
      </w:r>
      <w:r w:rsidRPr="00266549">
        <w:rPr>
          <w:i/>
        </w:rPr>
        <w:t>impute: impute: Imputation for microarray data.</w:t>
      </w:r>
      <w:r w:rsidRPr="00266549">
        <w:t xml:space="preserve"> 2019.</w:t>
      </w:r>
    </w:p>
    <w:p w14:paraId="5B818A7A" w14:textId="77777777" w:rsidR="00266549" w:rsidRPr="00266549" w:rsidRDefault="00266549" w:rsidP="00266549">
      <w:pPr>
        <w:pStyle w:val="EndNoteBibliography"/>
        <w:ind w:left="720" w:hanging="720"/>
      </w:pPr>
      <w:r w:rsidRPr="00266549">
        <w:t>11.</w:t>
      </w:r>
      <w:r w:rsidRPr="00266549">
        <w:tab/>
        <w:t xml:space="preserve">Lazar, C., </w:t>
      </w:r>
      <w:r w:rsidRPr="00266549">
        <w:rPr>
          <w:i/>
        </w:rPr>
        <w:t>imputeLCMD: A collection of methods for left-censored missing data imputation.</w:t>
      </w:r>
      <w:r w:rsidRPr="00266549">
        <w:t xml:space="preserve"> 2015.</w:t>
      </w:r>
    </w:p>
    <w:p w14:paraId="67DE8E36" w14:textId="6668BF58" w:rsidR="00A20E38" w:rsidRDefault="00A20E38" w:rsidP="008B003E">
      <w:pPr>
        <w:pStyle w:val="TFReferencesSection"/>
      </w:pPr>
      <w:r>
        <w:fldChar w:fldCharType="end"/>
      </w:r>
    </w:p>
    <w:tbl>
      <w:tblPr>
        <w:tblStyle w:val="TableGrid"/>
        <w:tblW w:w="0" w:type="auto"/>
        <w:tblLook w:val="04A0" w:firstRow="1" w:lastRow="0" w:firstColumn="1" w:lastColumn="0" w:noHBand="0" w:noVBand="1"/>
      </w:tblPr>
      <w:tblGrid>
        <w:gridCol w:w="4002"/>
        <w:gridCol w:w="2965"/>
        <w:gridCol w:w="1910"/>
        <w:gridCol w:w="456"/>
      </w:tblGrid>
      <w:tr w:rsidR="007D31BE" w14:paraId="2FA30F72" w14:textId="77777777" w:rsidTr="007D31BE">
        <w:tc>
          <w:tcPr>
            <w:tcW w:w="4002" w:type="dxa"/>
            <w:vAlign w:val="center"/>
          </w:tcPr>
          <w:p w14:paraId="4A6FA40A" w14:textId="47F0EF0A" w:rsidR="007D31BE" w:rsidRDefault="007D31BE" w:rsidP="007D31BE">
            <w:pPr>
              <w:pStyle w:val="SNSynopsisTOC"/>
              <w:spacing w:after="240" w:line="240" w:lineRule="auto"/>
              <w:jc w:val="left"/>
            </w:pPr>
            <w:r>
              <w:t>Reporter.intensity.corrected.1.TMT1</w:t>
            </w:r>
          </w:p>
        </w:tc>
        <w:tc>
          <w:tcPr>
            <w:tcW w:w="2965" w:type="dxa"/>
            <w:vAlign w:val="center"/>
          </w:tcPr>
          <w:p w14:paraId="37F4E4C8" w14:textId="010F358B" w:rsidR="007D31BE" w:rsidRDefault="007D31BE" w:rsidP="007D31BE">
            <w:pPr>
              <w:pStyle w:val="SNSynopsisTOC"/>
              <w:spacing w:after="240" w:line="240" w:lineRule="auto"/>
              <w:jc w:val="left"/>
            </w:pPr>
            <w:r>
              <w:t>MCF 10A_UT_1</w:t>
            </w:r>
          </w:p>
        </w:tc>
        <w:tc>
          <w:tcPr>
            <w:tcW w:w="1910" w:type="dxa"/>
            <w:vAlign w:val="center"/>
          </w:tcPr>
          <w:p w14:paraId="48F99BA1" w14:textId="3F85BFFB" w:rsidR="007D31BE" w:rsidRDefault="007D31BE" w:rsidP="007D31BE">
            <w:pPr>
              <w:pStyle w:val="SNSynopsisTOC"/>
              <w:spacing w:after="240" w:line="240" w:lineRule="auto"/>
              <w:jc w:val="left"/>
            </w:pPr>
            <w:r>
              <w:t>control</w:t>
            </w:r>
          </w:p>
        </w:tc>
        <w:tc>
          <w:tcPr>
            <w:tcW w:w="456" w:type="dxa"/>
            <w:vAlign w:val="center"/>
          </w:tcPr>
          <w:p w14:paraId="2AD45A90" w14:textId="0922D9A7" w:rsidR="007D31BE" w:rsidRDefault="007D31BE" w:rsidP="007D31BE">
            <w:pPr>
              <w:pStyle w:val="SNSynopsisTOC"/>
              <w:spacing w:after="240" w:line="240" w:lineRule="auto"/>
              <w:jc w:val="left"/>
            </w:pPr>
            <w:r>
              <w:t>1</w:t>
            </w:r>
          </w:p>
        </w:tc>
      </w:tr>
      <w:tr w:rsidR="007D31BE" w14:paraId="736B14F9" w14:textId="77777777" w:rsidTr="007D31BE">
        <w:tc>
          <w:tcPr>
            <w:tcW w:w="4002" w:type="dxa"/>
            <w:vAlign w:val="center"/>
          </w:tcPr>
          <w:p w14:paraId="1D9446AF" w14:textId="190495F7" w:rsidR="007D31BE" w:rsidRDefault="007D31BE" w:rsidP="007D31BE">
            <w:pPr>
              <w:pStyle w:val="SNSynopsisTOC"/>
              <w:spacing w:after="240" w:line="240" w:lineRule="auto"/>
              <w:jc w:val="left"/>
            </w:pPr>
            <w:r>
              <w:t>Reporter.intensity.corrected.2.TMT1</w:t>
            </w:r>
          </w:p>
        </w:tc>
        <w:tc>
          <w:tcPr>
            <w:tcW w:w="2965" w:type="dxa"/>
            <w:vAlign w:val="center"/>
          </w:tcPr>
          <w:p w14:paraId="5C6858E0" w14:textId="5FF9E458" w:rsidR="007D31BE" w:rsidRDefault="007D31BE" w:rsidP="007D31BE">
            <w:pPr>
              <w:pStyle w:val="SNSynopsisTOC"/>
              <w:spacing w:after="240" w:line="240" w:lineRule="auto"/>
              <w:jc w:val="left"/>
            </w:pPr>
            <w:r>
              <w:t>MCF 10A_UT_2</w:t>
            </w:r>
          </w:p>
        </w:tc>
        <w:tc>
          <w:tcPr>
            <w:tcW w:w="1910" w:type="dxa"/>
            <w:vAlign w:val="center"/>
          </w:tcPr>
          <w:p w14:paraId="2A267726" w14:textId="10B9E5FA" w:rsidR="007D31BE" w:rsidRDefault="007D31BE" w:rsidP="007D31BE">
            <w:pPr>
              <w:pStyle w:val="SNSynopsisTOC"/>
              <w:spacing w:after="240" w:line="240" w:lineRule="auto"/>
              <w:jc w:val="left"/>
            </w:pPr>
            <w:r>
              <w:t>control</w:t>
            </w:r>
          </w:p>
        </w:tc>
        <w:tc>
          <w:tcPr>
            <w:tcW w:w="456" w:type="dxa"/>
            <w:vAlign w:val="center"/>
          </w:tcPr>
          <w:p w14:paraId="20B5A441" w14:textId="46B871C6" w:rsidR="007D31BE" w:rsidRDefault="007D31BE" w:rsidP="007D31BE">
            <w:pPr>
              <w:pStyle w:val="SNSynopsisTOC"/>
              <w:spacing w:after="240" w:line="240" w:lineRule="auto"/>
              <w:jc w:val="left"/>
            </w:pPr>
            <w:r>
              <w:t>1</w:t>
            </w:r>
          </w:p>
        </w:tc>
      </w:tr>
      <w:tr w:rsidR="007D31BE" w14:paraId="055D01C3" w14:textId="77777777" w:rsidTr="007D31BE">
        <w:tc>
          <w:tcPr>
            <w:tcW w:w="4002" w:type="dxa"/>
            <w:vAlign w:val="center"/>
          </w:tcPr>
          <w:p w14:paraId="6E10799C" w14:textId="2CF19D7C" w:rsidR="007D31BE" w:rsidRDefault="007D31BE" w:rsidP="007D31BE">
            <w:pPr>
              <w:pStyle w:val="SNSynopsisTOC"/>
              <w:spacing w:after="240" w:line="240" w:lineRule="auto"/>
              <w:jc w:val="left"/>
            </w:pPr>
            <w:r>
              <w:t>Reporter.intensity.corrected.3.TMT1</w:t>
            </w:r>
          </w:p>
        </w:tc>
        <w:tc>
          <w:tcPr>
            <w:tcW w:w="2965" w:type="dxa"/>
            <w:vAlign w:val="center"/>
          </w:tcPr>
          <w:p w14:paraId="091637E8" w14:textId="4C336EBF" w:rsidR="007D31BE" w:rsidRDefault="007D31BE" w:rsidP="007D31BE">
            <w:pPr>
              <w:pStyle w:val="SNSynopsisTOC"/>
              <w:spacing w:after="240" w:line="240" w:lineRule="auto"/>
              <w:jc w:val="left"/>
            </w:pPr>
            <w:r>
              <w:t>MCF 10A_UT_3</w:t>
            </w:r>
          </w:p>
        </w:tc>
        <w:tc>
          <w:tcPr>
            <w:tcW w:w="1910" w:type="dxa"/>
            <w:vAlign w:val="center"/>
          </w:tcPr>
          <w:p w14:paraId="346B77DA" w14:textId="6C2C60E9" w:rsidR="007D31BE" w:rsidRDefault="007D31BE" w:rsidP="007D31BE">
            <w:pPr>
              <w:pStyle w:val="SNSynopsisTOC"/>
              <w:spacing w:after="240" w:line="240" w:lineRule="auto"/>
              <w:jc w:val="left"/>
            </w:pPr>
            <w:r>
              <w:t>control</w:t>
            </w:r>
          </w:p>
        </w:tc>
        <w:tc>
          <w:tcPr>
            <w:tcW w:w="456" w:type="dxa"/>
            <w:vAlign w:val="center"/>
          </w:tcPr>
          <w:p w14:paraId="19E1C55B" w14:textId="7D8ECE71" w:rsidR="007D31BE" w:rsidRDefault="007D31BE" w:rsidP="007D31BE">
            <w:pPr>
              <w:pStyle w:val="SNSynopsisTOC"/>
              <w:spacing w:after="240" w:line="240" w:lineRule="auto"/>
              <w:jc w:val="left"/>
            </w:pPr>
            <w:r>
              <w:t>1</w:t>
            </w:r>
          </w:p>
        </w:tc>
      </w:tr>
      <w:tr w:rsidR="007D31BE" w14:paraId="32546418" w14:textId="77777777" w:rsidTr="007D31BE">
        <w:tc>
          <w:tcPr>
            <w:tcW w:w="4002" w:type="dxa"/>
            <w:vAlign w:val="center"/>
          </w:tcPr>
          <w:p w14:paraId="5C19572D" w14:textId="6A92B25E" w:rsidR="007D31BE" w:rsidRDefault="007D31BE" w:rsidP="007D31BE">
            <w:pPr>
              <w:pStyle w:val="SNSynopsisTOC"/>
              <w:spacing w:after="240" w:line="240" w:lineRule="auto"/>
              <w:jc w:val="left"/>
            </w:pPr>
            <w:r>
              <w:t>Reporter.intensity.corrected.4.TMT1</w:t>
            </w:r>
          </w:p>
        </w:tc>
        <w:tc>
          <w:tcPr>
            <w:tcW w:w="2965" w:type="dxa"/>
            <w:vAlign w:val="center"/>
          </w:tcPr>
          <w:p w14:paraId="5332422C" w14:textId="18D1C0F4" w:rsidR="007D31BE" w:rsidRDefault="007D31BE" w:rsidP="007D31BE">
            <w:pPr>
              <w:pStyle w:val="SNSynopsisTOC"/>
              <w:spacing w:after="240" w:line="240" w:lineRule="auto"/>
              <w:jc w:val="left"/>
            </w:pPr>
            <w:r>
              <w:t>MDA-MB-231_UT_4</w:t>
            </w:r>
          </w:p>
        </w:tc>
        <w:tc>
          <w:tcPr>
            <w:tcW w:w="1910" w:type="dxa"/>
            <w:vAlign w:val="center"/>
          </w:tcPr>
          <w:p w14:paraId="4A21703E" w14:textId="41E40D55" w:rsidR="007D31BE" w:rsidRDefault="007D31BE" w:rsidP="007D31BE">
            <w:pPr>
              <w:pStyle w:val="SNSynopsisTOC"/>
              <w:spacing w:after="240" w:line="240" w:lineRule="auto"/>
              <w:jc w:val="left"/>
            </w:pPr>
            <w:r>
              <w:t>BRCA1WT</w:t>
            </w:r>
          </w:p>
        </w:tc>
        <w:tc>
          <w:tcPr>
            <w:tcW w:w="456" w:type="dxa"/>
            <w:vAlign w:val="center"/>
          </w:tcPr>
          <w:p w14:paraId="7FDBE7B1" w14:textId="64E054A9" w:rsidR="007D31BE" w:rsidRDefault="007D31BE" w:rsidP="007D31BE">
            <w:pPr>
              <w:pStyle w:val="SNSynopsisTOC"/>
              <w:spacing w:after="240" w:line="240" w:lineRule="auto"/>
              <w:jc w:val="left"/>
            </w:pPr>
            <w:r>
              <w:t>1</w:t>
            </w:r>
          </w:p>
        </w:tc>
      </w:tr>
      <w:tr w:rsidR="007D31BE" w14:paraId="4010FD2E" w14:textId="77777777" w:rsidTr="007D31BE">
        <w:tc>
          <w:tcPr>
            <w:tcW w:w="4002" w:type="dxa"/>
            <w:vAlign w:val="center"/>
          </w:tcPr>
          <w:p w14:paraId="6A90AAAF" w14:textId="0D1CCEFC" w:rsidR="007D31BE" w:rsidRDefault="007D31BE" w:rsidP="007D31BE">
            <w:pPr>
              <w:pStyle w:val="SNSynopsisTOC"/>
              <w:spacing w:after="240" w:line="240" w:lineRule="auto"/>
              <w:jc w:val="left"/>
            </w:pPr>
            <w:r>
              <w:t>Reporter.intensity.corrected.5.TMT1</w:t>
            </w:r>
          </w:p>
        </w:tc>
        <w:tc>
          <w:tcPr>
            <w:tcW w:w="2965" w:type="dxa"/>
            <w:vAlign w:val="center"/>
          </w:tcPr>
          <w:p w14:paraId="4AF0DDBB" w14:textId="253D4921" w:rsidR="007D31BE" w:rsidRDefault="007D31BE" w:rsidP="007D31BE">
            <w:pPr>
              <w:pStyle w:val="SNSynopsisTOC"/>
              <w:spacing w:after="240" w:line="240" w:lineRule="auto"/>
              <w:jc w:val="left"/>
            </w:pPr>
            <w:r>
              <w:t>MDA-MB-231_UT_5</w:t>
            </w:r>
          </w:p>
        </w:tc>
        <w:tc>
          <w:tcPr>
            <w:tcW w:w="1910" w:type="dxa"/>
            <w:vAlign w:val="center"/>
          </w:tcPr>
          <w:p w14:paraId="157726D4" w14:textId="3B2B3794" w:rsidR="007D31BE" w:rsidRDefault="007D31BE" w:rsidP="007D31BE">
            <w:pPr>
              <w:pStyle w:val="SNSynopsisTOC"/>
              <w:spacing w:after="240" w:line="240" w:lineRule="auto"/>
              <w:jc w:val="left"/>
            </w:pPr>
            <w:r>
              <w:t>BRCA1WT</w:t>
            </w:r>
          </w:p>
        </w:tc>
        <w:tc>
          <w:tcPr>
            <w:tcW w:w="456" w:type="dxa"/>
            <w:vAlign w:val="center"/>
          </w:tcPr>
          <w:p w14:paraId="171948F8" w14:textId="03FFF246" w:rsidR="007D31BE" w:rsidRDefault="007D31BE" w:rsidP="007D31BE">
            <w:pPr>
              <w:pStyle w:val="SNSynopsisTOC"/>
              <w:spacing w:after="240" w:line="240" w:lineRule="auto"/>
              <w:jc w:val="left"/>
            </w:pPr>
            <w:r>
              <w:t>1</w:t>
            </w:r>
          </w:p>
        </w:tc>
      </w:tr>
      <w:tr w:rsidR="007D31BE" w14:paraId="5BB40FA5" w14:textId="77777777" w:rsidTr="007D31BE">
        <w:tc>
          <w:tcPr>
            <w:tcW w:w="4002" w:type="dxa"/>
            <w:vAlign w:val="center"/>
          </w:tcPr>
          <w:p w14:paraId="66CD9231" w14:textId="0CFE222D" w:rsidR="007D31BE" w:rsidRDefault="007D31BE" w:rsidP="007D31BE">
            <w:pPr>
              <w:pStyle w:val="SNSynopsisTOC"/>
              <w:spacing w:after="240" w:line="240" w:lineRule="auto"/>
              <w:jc w:val="left"/>
            </w:pPr>
            <w:r>
              <w:t>Reporter.intensity.corrected.6.TMT1</w:t>
            </w:r>
          </w:p>
        </w:tc>
        <w:tc>
          <w:tcPr>
            <w:tcW w:w="2965" w:type="dxa"/>
            <w:vAlign w:val="center"/>
          </w:tcPr>
          <w:p w14:paraId="776E62C0" w14:textId="0C71DB69" w:rsidR="007D31BE" w:rsidRDefault="007D31BE" w:rsidP="007D31BE">
            <w:pPr>
              <w:pStyle w:val="SNSynopsisTOC"/>
              <w:spacing w:after="240" w:line="240" w:lineRule="auto"/>
              <w:jc w:val="left"/>
            </w:pPr>
            <w:r>
              <w:t>MDA-MB-231_UT_6</w:t>
            </w:r>
          </w:p>
        </w:tc>
        <w:tc>
          <w:tcPr>
            <w:tcW w:w="1910" w:type="dxa"/>
            <w:vAlign w:val="center"/>
          </w:tcPr>
          <w:p w14:paraId="60CF50BD" w14:textId="06FB146E" w:rsidR="007D31BE" w:rsidRDefault="007D31BE" w:rsidP="007D31BE">
            <w:pPr>
              <w:pStyle w:val="SNSynopsisTOC"/>
              <w:spacing w:after="240" w:line="240" w:lineRule="auto"/>
              <w:jc w:val="left"/>
            </w:pPr>
            <w:r>
              <w:t>BRCA1WT</w:t>
            </w:r>
          </w:p>
        </w:tc>
        <w:tc>
          <w:tcPr>
            <w:tcW w:w="456" w:type="dxa"/>
            <w:vAlign w:val="center"/>
          </w:tcPr>
          <w:p w14:paraId="0C595F92" w14:textId="694B65CC" w:rsidR="007D31BE" w:rsidRDefault="007D31BE" w:rsidP="007D31BE">
            <w:pPr>
              <w:pStyle w:val="SNSynopsisTOC"/>
              <w:spacing w:after="240" w:line="240" w:lineRule="auto"/>
              <w:jc w:val="left"/>
            </w:pPr>
            <w:r>
              <w:t>1</w:t>
            </w:r>
          </w:p>
        </w:tc>
      </w:tr>
      <w:tr w:rsidR="007D31BE" w14:paraId="52213908" w14:textId="77777777" w:rsidTr="007D31BE">
        <w:tc>
          <w:tcPr>
            <w:tcW w:w="4002" w:type="dxa"/>
            <w:vAlign w:val="center"/>
          </w:tcPr>
          <w:p w14:paraId="25C92235" w14:textId="0C8D38E6" w:rsidR="007D31BE" w:rsidRDefault="007D31BE" w:rsidP="007D31BE">
            <w:pPr>
              <w:pStyle w:val="SNSynopsisTOC"/>
              <w:spacing w:after="240" w:line="240" w:lineRule="auto"/>
              <w:jc w:val="left"/>
            </w:pPr>
            <w:r>
              <w:t>Reporter.intensity.corrected.7.TMT1</w:t>
            </w:r>
          </w:p>
        </w:tc>
        <w:tc>
          <w:tcPr>
            <w:tcW w:w="2965" w:type="dxa"/>
            <w:vAlign w:val="center"/>
          </w:tcPr>
          <w:p w14:paraId="303208FF" w14:textId="20CC97B6" w:rsidR="007D31BE" w:rsidRDefault="007D31BE" w:rsidP="007D31BE">
            <w:pPr>
              <w:pStyle w:val="SNSynopsisTOC"/>
              <w:spacing w:after="240" w:line="240" w:lineRule="auto"/>
              <w:jc w:val="left"/>
            </w:pPr>
            <w:r>
              <w:t>HCC 1937_UT_7</w:t>
            </w:r>
          </w:p>
        </w:tc>
        <w:tc>
          <w:tcPr>
            <w:tcW w:w="1910" w:type="dxa"/>
            <w:vAlign w:val="center"/>
          </w:tcPr>
          <w:p w14:paraId="0A8FEBE4" w14:textId="63E4F7E2" w:rsidR="007D31BE" w:rsidRDefault="007D31BE" w:rsidP="007D31BE">
            <w:pPr>
              <w:pStyle w:val="SNSynopsisTOC"/>
              <w:spacing w:after="240" w:line="240" w:lineRule="auto"/>
              <w:jc w:val="left"/>
            </w:pPr>
            <w:r>
              <w:t>BRCA1mu</w:t>
            </w:r>
          </w:p>
        </w:tc>
        <w:tc>
          <w:tcPr>
            <w:tcW w:w="456" w:type="dxa"/>
            <w:vAlign w:val="center"/>
          </w:tcPr>
          <w:p w14:paraId="4E5947B8" w14:textId="62067FFA" w:rsidR="007D31BE" w:rsidRDefault="007D31BE" w:rsidP="007D31BE">
            <w:pPr>
              <w:pStyle w:val="SNSynopsisTOC"/>
              <w:spacing w:after="240" w:line="240" w:lineRule="auto"/>
              <w:jc w:val="left"/>
            </w:pPr>
            <w:r>
              <w:t>1</w:t>
            </w:r>
          </w:p>
        </w:tc>
      </w:tr>
      <w:tr w:rsidR="007D31BE" w14:paraId="2A23BA55" w14:textId="77777777" w:rsidTr="007D31BE">
        <w:tc>
          <w:tcPr>
            <w:tcW w:w="4002" w:type="dxa"/>
            <w:vAlign w:val="center"/>
          </w:tcPr>
          <w:p w14:paraId="5F95C3EB" w14:textId="2E6882B9" w:rsidR="007D31BE" w:rsidRDefault="007D31BE" w:rsidP="007D31BE">
            <w:pPr>
              <w:pStyle w:val="SNSynopsisTOC"/>
              <w:spacing w:after="240" w:line="240" w:lineRule="auto"/>
              <w:jc w:val="left"/>
            </w:pPr>
            <w:r>
              <w:t>Reporter.intensity.corrected.8.TMT1</w:t>
            </w:r>
          </w:p>
        </w:tc>
        <w:tc>
          <w:tcPr>
            <w:tcW w:w="2965" w:type="dxa"/>
            <w:vAlign w:val="center"/>
          </w:tcPr>
          <w:p w14:paraId="0F89EA50" w14:textId="7A6BB212" w:rsidR="007D31BE" w:rsidRDefault="007D31BE" w:rsidP="007D31BE">
            <w:pPr>
              <w:pStyle w:val="SNSynopsisTOC"/>
              <w:spacing w:after="240" w:line="240" w:lineRule="auto"/>
              <w:jc w:val="left"/>
            </w:pPr>
            <w:r>
              <w:t>HCC 1937_UT_8</w:t>
            </w:r>
          </w:p>
        </w:tc>
        <w:tc>
          <w:tcPr>
            <w:tcW w:w="1910" w:type="dxa"/>
            <w:vAlign w:val="center"/>
          </w:tcPr>
          <w:p w14:paraId="38EEADAB" w14:textId="109B4597" w:rsidR="007D31BE" w:rsidRDefault="007D31BE" w:rsidP="007D31BE">
            <w:pPr>
              <w:pStyle w:val="SNSynopsisTOC"/>
              <w:spacing w:after="240" w:line="240" w:lineRule="auto"/>
              <w:jc w:val="left"/>
            </w:pPr>
            <w:r>
              <w:t>BRCA1mu</w:t>
            </w:r>
          </w:p>
        </w:tc>
        <w:tc>
          <w:tcPr>
            <w:tcW w:w="456" w:type="dxa"/>
            <w:vAlign w:val="center"/>
          </w:tcPr>
          <w:p w14:paraId="37895236" w14:textId="2FC97ECF" w:rsidR="007D31BE" w:rsidRDefault="007D31BE" w:rsidP="007D31BE">
            <w:pPr>
              <w:pStyle w:val="SNSynopsisTOC"/>
              <w:spacing w:after="240" w:line="240" w:lineRule="auto"/>
              <w:jc w:val="left"/>
            </w:pPr>
            <w:r>
              <w:t>1</w:t>
            </w:r>
          </w:p>
        </w:tc>
      </w:tr>
      <w:tr w:rsidR="007D31BE" w14:paraId="7EA56097" w14:textId="77777777" w:rsidTr="007D31BE">
        <w:tc>
          <w:tcPr>
            <w:tcW w:w="4002" w:type="dxa"/>
            <w:vAlign w:val="center"/>
          </w:tcPr>
          <w:p w14:paraId="37B02B1E" w14:textId="60129394" w:rsidR="007D31BE" w:rsidRDefault="007D31BE" w:rsidP="007D31BE">
            <w:pPr>
              <w:pStyle w:val="SNSynopsisTOC"/>
              <w:spacing w:after="240" w:line="240" w:lineRule="auto"/>
              <w:jc w:val="left"/>
            </w:pPr>
            <w:r>
              <w:t>Reporter.intensity.corrected.9.TMT1</w:t>
            </w:r>
          </w:p>
        </w:tc>
        <w:tc>
          <w:tcPr>
            <w:tcW w:w="2965" w:type="dxa"/>
            <w:vAlign w:val="center"/>
          </w:tcPr>
          <w:p w14:paraId="7C72E860" w14:textId="43B48070" w:rsidR="007D31BE" w:rsidRDefault="007D31BE" w:rsidP="007D31BE">
            <w:pPr>
              <w:pStyle w:val="SNSynopsisTOC"/>
              <w:spacing w:after="240" w:line="240" w:lineRule="auto"/>
              <w:jc w:val="left"/>
            </w:pPr>
            <w:r>
              <w:t>HCC 1937_UT_9</w:t>
            </w:r>
          </w:p>
        </w:tc>
        <w:tc>
          <w:tcPr>
            <w:tcW w:w="1910" w:type="dxa"/>
            <w:vAlign w:val="center"/>
          </w:tcPr>
          <w:p w14:paraId="5F4999D8" w14:textId="7EB02333" w:rsidR="007D31BE" w:rsidRDefault="007D31BE" w:rsidP="007D31BE">
            <w:pPr>
              <w:pStyle w:val="SNSynopsisTOC"/>
              <w:spacing w:after="240" w:line="240" w:lineRule="auto"/>
              <w:jc w:val="left"/>
            </w:pPr>
            <w:r>
              <w:t>BRCA1mu</w:t>
            </w:r>
          </w:p>
        </w:tc>
        <w:tc>
          <w:tcPr>
            <w:tcW w:w="456" w:type="dxa"/>
            <w:vAlign w:val="center"/>
          </w:tcPr>
          <w:p w14:paraId="259FCDC2" w14:textId="4643458D" w:rsidR="007D31BE" w:rsidRDefault="007D31BE" w:rsidP="007D31BE">
            <w:pPr>
              <w:pStyle w:val="SNSynopsisTOC"/>
              <w:spacing w:after="240" w:line="240" w:lineRule="auto"/>
              <w:jc w:val="left"/>
            </w:pPr>
            <w:r>
              <w:t>1</w:t>
            </w:r>
          </w:p>
        </w:tc>
      </w:tr>
      <w:tr w:rsidR="007D31BE" w14:paraId="33121617" w14:textId="77777777" w:rsidTr="007D31BE">
        <w:tc>
          <w:tcPr>
            <w:tcW w:w="4002" w:type="dxa"/>
            <w:vAlign w:val="center"/>
          </w:tcPr>
          <w:p w14:paraId="29778E3F" w14:textId="1DD00CF7" w:rsidR="007D31BE" w:rsidRDefault="007D31BE" w:rsidP="007D31BE">
            <w:pPr>
              <w:pStyle w:val="SNSynopsisTOC"/>
              <w:spacing w:after="240" w:line="240" w:lineRule="auto"/>
              <w:jc w:val="left"/>
            </w:pPr>
            <w:r>
              <w:t>Reporter.intensity.corrected.10.TMT1</w:t>
            </w:r>
          </w:p>
        </w:tc>
        <w:tc>
          <w:tcPr>
            <w:tcW w:w="2965" w:type="dxa"/>
            <w:vAlign w:val="center"/>
          </w:tcPr>
          <w:p w14:paraId="6A98D76F" w14:textId="518E11EF" w:rsidR="007D31BE" w:rsidRDefault="007D31BE" w:rsidP="007D31BE">
            <w:pPr>
              <w:pStyle w:val="SNSynopsisTOC"/>
              <w:spacing w:after="240" w:line="240" w:lineRule="auto"/>
              <w:jc w:val="left"/>
            </w:pPr>
            <w:r>
              <w:t>pool_1</w:t>
            </w:r>
          </w:p>
        </w:tc>
        <w:tc>
          <w:tcPr>
            <w:tcW w:w="1910" w:type="dxa"/>
            <w:vAlign w:val="center"/>
          </w:tcPr>
          <w:p w14:paraId="048DA148" w14:textId="5252CC20" w:rsidR="007D31BE" w:rsidRDefault="007D31BE" w:rsidP="007D31BE">
            <w:pPr>
              <w:pStyle w:val="SNSynopsisTOC"/>
              <w:spacing w:after="240" w:line="240" w:lineRule="auto"/>
              <w:jc w:val="left"/>
            </w:pPr>
            <w:r>
              <w:t>pool</w:t>
            </w:r>
          </w:p>
        </w:tc>
        <w:tc>
          <w:tcPr>
            <w:tcW w:w="456" w:type="dxa"/>
            <w:vAlign w:val="center"/>
          </w:tcPr>
          <w:p w14:paraId="48710678" w14:textId="4D6DBA58" w:rsidR="007D31BE" w:rsidRDefault="007D31BE" w:rsidP="007D31BE">
            <w:pPr>
              <w:pStyle w:val="SNSynopsisTOC"/>
              <w:spacing w:after="240" w:line="240" w:lineRule="auto"/>
              <w:jc w:val="left"/>
            </w:pPr>
            <w:r>
              <w:t>1</w:t>
            </w:r>
          </w:p>
        </w:tc>
      </w:tr>
      <w:tr w:rsidR="007D31BE" w14:paraId="4F77BA78" w14:textId="77777777" w:rsidTr="007D31BE">
        <w:tc>
          <w:tcPr>
            <w:tcW w:w="4002" w:type="dxa"/>
            <w:vAlign w:val="center"/>
          </w:tcPr>
          <w:p w14:paraId="57E64ACB" w14:textId="0592B031" w:rsidR="007D31BE" w:rsidRDefault="007D31BE" w:rsidP="007D31BE">
            <w:pPr>
              <w:pStyle w:val="SNSynopsisTOC"/>
              <w:spacing w:after="240" w:line="240" w:lineRule="auto"/>
              <w:jc w:val="left"/>
            </w:pPr>
            <w:r>
              <w:t>Reporter.intensity.corrected.1.TMT2</w:t>
            </w:r>
          </w:p>
        </w:tc>
        <w:tc>
          <w:tcPr>
            <w:tcW w:w="2965" w:type="dxa"/>
            <w:vAlign w:val="center"/>
          </w:tcPr>
          <w:p w14:paraId="38D030CD" w14:textId="677E02B1" w:rsidR="007D31BE" w:rsidRDefault="007D31BE" w:rsidP="007D31BE">
            <w:pPr>
              <w:pStyle w:val="SNSynopsisTOC"/>
              <w:spacing w:after="240" w:line="240" w:lineRule="auto"/>
              <w:jc w:val="left"/>
            </w:pPr>
            <w:r>
              <w:t>MCF 10A_TR_10</w:t>
            </w:r>
          </w:p>
        </w:tc>
        <w:tc>
          <w:tcPr>
            <w:tcW w:w="1910" w:type="dxa"/>
            <w:vAlign w:val="center"/>
          </w:tcPr>
          <w:p w14:paraId="25ED0742" w14:textId="683A37A9" w:rsidR="007D31BE" w:rsidRDefault="007D31BE" w:rsidP="007D31BE">
            <w:pPr>
              <w:pStyle w:val="SNSynopsisTOC"/>
              <w:spacing w:after="240" w:line="240" w:lineRule="auto"/>
              <w:jc w:val="left"/>
            </w:pPr>
            <w:r>
              <w:t>control_TR</w:t>
            </w:r>
          </w:p>
        </w:tc>
        <w:tc>
          <w:tcPr>
            <w:tcW w:w="456" w:type="dxa"/>
            <w:vAlign w:val="center"/>
          </w:tcPr>
          <w:p w14:paraId="113C4034" w14:textId="1C7635CC" w:rsidR="007D31BE" w:rsidRDefault="007D31BE" w:rsidP="007D31BE">
            <w:pPr>
              <w:pStyle w:val="SNSynopsisTOC"/>
              <w:spacing w:after="240" w:line="240" w:lineRule="auto"/>
              <w:jc w:val="left"/>
            </w:pPr>
            <w:r>
              <w:t>2</w:t>
            </w:r>
          </w:p>
        </w:tc>
      </w:tr>
      <w:tr w:rsidR="007D31BE" w14:paraId="6C22A2E4" w14:textId="77777777" w:rsidTr="007D31BE">
        <w:tc>
          <w:tcPr>
            <w:tcW w:w="4002" w:type="dxa"/>
            <w:vAlign w:val="center"/>
          </w:tcPr>
          <w:p w14:paraId="3F39748C" w14:textId="7DFAA00F" w:rsidR="007D31BE" w:rsidRDefault="007D31BE" w:rsidP="007D31BE">
            <w:pPr>
              <w:pStyle w:val="SNSynopsisTOC"/>
              <w:spacing w:after="240" w:line="240" w:lineRule="auto"/>
              <w:jc w:val="left"/>
            </w:pPr>
            <w:r>
              <w:t>Reporter.intensity.corrected.2.TMT2</w:t>
            </w:r>
          </w:p>
        </w:tc>
        <w:tc>
          <w:tcPr>
            <w:tcW w:w="2965" w:type="dxa"/>
            <w:vAlign w:val="center"/>
          </w:tcPr>
          <w:p w14:paraId="1A38E85E" w14:textId="12DB4E32" w:rsidR="007D31BE" w:rsidRDefault="007D31BE" w:rsidP="007D31BE">
            <w:pPr>
              <w:pStyle w:val="SNSynopsisTOC"/>
              <w:spacing w:after="240" w:line="240" w:lineRule="auto"/>
              <w:jc w:val="left"/>
            </w:pPr>
            <w:r>
              <w:t>MCF 10A_TR_11</w:t>
            </w:r>
          </w:p>
        </w:tc>
        <w:tc>
          <w:tcPr>
            <w:tcW w:w="1910" w:type="dxa"/>
            <w:vAlign w:val="center"/>
          </w:tcPr>
          <w:p w14:paraId="143718E5" w14:textId="025399A0" w:rsidR="007D31BE" w:rsidRDefault="007D31BE" w:rsidP="007D31BE">
            <w:pPr>
              <w:pStyle w:val="SNSynopsisTOC"/>
              <w:spacing w:after="240" w:line="240" w:lineRule="auto"/>
              <w:jc w:val="left"/>
            </w:pPr>
            <w:r>
              <w:t>control_TR</w:t>
            </w:r>
          </w:p>
        </w:tc>
        <w:tc>
          <w:tcPr>
            <w:tcW w:w="456" w:type="dxa"/>
            <w:vAlign w:val="center"/>
          </w:tcPr>
          <w:p w14:paraId="20C2CC41" w14:textId="5C395136" w:rsidR="007D31BE" w:rsidRDefault="007D31BE" w:rsidP="007D31BE">
            <w:pPr>
              <w:pStyle w:val="SNSynopsisTOC"/>
              <w:spacing w:after="240" w:line="240" w:lineRule="auto"/>
              <w:jc w:val="left"/>
            </w:pPr>
            <w:r>
              <w:t>2</w:t>
            </w:r>
          </w:p>
        </w:tc>
      </w:tr>
      <w:tr w:rsidR="007D31BE" w14:paraId="6521D546" w14:textId="77777777" w:rsidTr="007D31BE">
        <w:tc>
          <w:tcPr>
            <w:tcW w:w="4002" w:type="dxa"/>
            <w:vAlign w:val="center"/>
          </w:tcPr>
          <w:p w14:paraId="07CFF766" w14:textId="1DED6667" w:rsidR="007D31BE" w:rsidRDefault="007D31BE" w:rsidP="007D31BE">
            <w:pPr>
              <w:pStyle w:val="SNSynopsisTOC"/>
              <w:spacing w:after="240" w:line="240" w:lineRule="auto"/>
              <w:jc w:val="left"/>
            </w:pPr>
            <w:r>
              <w:t>Reporter.intensity.corrected.3.TMT2</w:t>
            </w:r>
          </w:p>
        </w:tc>
        <w:tc>
          <w:tcPr>
            <w:tcW w:w="2965" w:type="dxa"/>
            <w:vAlign w:val="center"/>
          </w:tcPr>
          <w:p w14:paraId="5052AD31" w14:textId="377E4979" w:rsidR="007D31BE" w:rsidRDefault="007D31BE" w:rsidP="007D31BE">
            <w:pPr>
              <w:pStyle w:val="SNSynopsisTOC"/>
              <w:spacing w:after="240" w:line="240" w:lineRule="auto"/>
              <w:jc w:val="left"/>
            </w:pPr>
            <w:r>
              <w:t>MCF 10A_TR_12</w:t>
            </w:r>
          </w:p>
        </w:tc>
        <w:tc>
          <w:tcPr>
            <w:tcW w:w="1910" w:type="dxa"/>
            <w:vAlign w:val="center"/>
          </w:tcPr>
          <w:p w14:paraId="0ECAFFEE" w14:textId="02D56873" w:rsidR="007D31BE" w:rsidRDefault="007D31BE" w:rsidP="007D31BE">
            <w:pPr>
              <w:pStyle w:val="SNSynopsisTOC"/>
              <w:spacing w:after="240" w:line="240" w:lineRule="auto"/>
              <w:jc w:val="left"/>
            </w:pPr>
            <w:r>
              <w:t>control_TR</w:t>
            </w:r>
          </w:p>
        </w:tc>
        <w:tc>
          <w:tcPr>
            <w:tcW w:w="456" w:type="dxa"/>
            <w:vAlign w:val="center"/>
          </w:tcPr>
          <w:p w14:paraId="1CC8F9BF" w14:textId="5014ADD0" w:rsidR="007D31BE" w:rsidRDefault="007D31BE" w:rsidP="007D31BE">
            <w:pPr>
              <w:pStyle w:val="SNSynopsisTOC"/>
              <w:spacing w:after="240" w:line="240" w:lineRule="auto"/>
              <w:jc w:val="left"/>
            </w:pPr>
            <w:r>
              <w:t>2</w:t>
            </w:r>
          </w:p>
        </w:tc>
      </w:tr>
      <w:tr w:rsidR="007D31BE" w14:paraId="611F10DA" w14:textId="77777777" w:rsidTr="007D31BE">
        <w:tc>
          <w:tcPr>
            <w:tcW w:w="4002" w:type="dxa"/>
            <w:vAlign w:val="center"/>
          </w:tcPr>
          <w:p w14:paraId="5DFFC3CE" w14:textId="445CDA95" w:rsidR="007D31BE" w:rsidRDefault="007D31BE" w:rsidP="007D31BE">
            <w:pPr>
              <w:pStyle w:val="SNSynopsisTOC"/>
              <w:spacing w:after="240" w:line="240" w:lineRule="auto"/>
              <w:jc w:val="left"/>
            </w:pPr>
            <w:r>
              <w:t>Reporter.intensity.corrected.4.TMT2</w:t>
            </w:r>
          </w:p>
        </w:tc>
        <w:tc>
          <w:tcPr>
            <w:tcW w:w="2965" w:type="dxa"/>
            <w:vAlign w:val="center"/>
          </w:tcPr>
          <w:p w14:paraId="3807ACD3" w14:textId="393A64B0" w:rsidR="007D31BE" w:rsidRDefault="007D31BE" w:rsidP="007D31BE">
            <w:pPr>
              <w:pStyle w:val="SNSynopsisTOC"/>
              <w:spacing w:after="240" w:line="240" w:lineRule="auto"/>
              <w:jc w:val="left"/>
            </w:pPr>
            <w:r>
              <w:t>MDA-MB-231_TR_13</w:t>
            </w:r>
          </w:p>
        </w:tc>
        <w:tc>
          <w:tcPr>
            <w:tcW w:w="1910" w:type="dxa"/>
            <w:vAlign w:val="center"/>
          </w:tcPr>
          <w:p w14:paraId="197DDF37" w14:textId="1035969F" w:rsidR="007D31BE" w:rsidRDefault="007D31BE" w:rsidP="007D31BE">
            <w:pPr>
              <w:pStyle w:val="SNSynopsisTOC"/>
              <w:spacing w:after="240" w:line="240" w:lineRule="auto"/>
              <w:jc w:val="left"/>
            </w:pPr>
            <w:r>
              <w:t>BRCA1WT_TR</w:t>
            </w:r>
          </w:p>
        </w:tc>
        <w:tc>
          <w:tcPr>
            <w:tcW w:w="456" w:type="dxa"/>
            <w:vAlign w:val="center"/>
          </w:tcPr>
          <w:p w14:paraId="0CE8FC2D" w14:textId="72E00DB4" w:rsidR="007D31BE" w:rsidRDefault="007D31BE" w:rsidP="007D31BE">
            <w:pPr>
              <w:pStyle w:val="SNSynopsisTOC"/>
              <w:spacing w:after="240" w:line="240" w:lineRule="auto"/>
              <w:jc w:val="left"/>
            </w:pPr>
            <w:r>
              <w:t>2</w:t>
            </w:r>
          </w:p>
        </w:tc>
      </w:tr>
      <w:tr w:rsidR="007D31BE" w14:paraId="659AB178" w14:textId="77777777" w:rsidTr="007D31BE">
        <w:tc>
          <w:tcPr>
            <w:tcW w:w="4002" w:type="dxa"/>
            <w:vAlign w:val="center"/>
          </w:tcPr>
          <w:p w14:paraId="7FD67879" w14:textId="187A9839" w:rsidR="007D31BE" w:rsidRDefault="007D31BE" w:rsidP="007D31BE">
            <w:pPr>
              <w:pStyle w:val="SNSynopsisTOC"/>
              <w:spacing w:after="240" w:line="240" w:lineRule="auto"/>
              <w:jc w:val="left"/>
            </w:pPr>
            <w:r>
              <w:t>Reporter.intensity.corrected.5.TMT2</w:t>
            </w:r>
          </w:p>
        </w:tc>
        <w:tc>
          <w:tcPr>
            <w:tcW w:w="2965" w:type="dxa"/>
            <w:vAlign w:val="center"/>
          </w:tcPr>
          <w:p w14:paraId="61D8AEC5" w14:textId="322E707D" w:rsidR="007D31BE" w:rsidRDefault="007D31BE" w:rsidP="007D31BE">
            <w:pPr>
              <w:pStyle w:val="SNSynopsisTOC"/>
              <w:spacing w:after="240" w:line="240" w:lineRule="auto"/>
              <w:jc w:val="left"/>
            </w:pPr>
            <w:r>
              <w:t>MDA-MB-231_TR_14</w:t>
            </w:r>
          </w:p>
        </w:tc>
        <w:tc>
          <w:tcPr>
            <w:tcW w:w="1910" w:type="dxa"/>
            <w:vAlign w:val="center"/>
          </w:tcPr>
          <w:p w14:paraId="50B59C4C" w14:textId="3A9E4493" w:rsidR="007D31BE" w:rsidRDefault="007D31BE" w:rsidP="007D31BE">
            <w:pPr>
              <w:pStyle w:val="SNSynopsisTOC"/>
              <w:spacing w:after="240" w:line="240" w:lineRule="auto"/>
              <w:jc w:val="left"/>
            </w:pPr>
            <w:r>
              <w:t>BRCA1WT_TR</w:t>
            </w:r>
          </w:p>
        </w:tc>
        <w:tc>
          <w:tcPr>
            <w:tcW w:w="456" w:type="dxa"/>
            <w:vAlign w:val="center"/>
          </w:tcPr>
          <w:p w14:paraId="6239FC8E" w14:textId="64B99B15" w:rsidR="007D31BE" w:rsidRDefault="007D31BE" w:rsidP="007D31BE">
            <w:pPr>
              <w:pStyle w:val="SNSynopsisTOC"/>
              <w:spacing w:after="240" w:line="240" w:lineRule="auto"/>
              <w:jc w:val="left"/>
            </w:pPr>
            <w:r>
              <w:t>2</w:t>
            </w:r>
          </w:p>
        </w:tc>
      </w:tr>
      <w:tr w:rsidR="007D31BE" w14:paraId="45D915C1" w14:textId="77777777" w:rsidTr="007D31BE">
        <w:tc>
          <w:tcPr>
            <w:tcW w:w="4002" w:type="dxa"/>
            <w:vAlign w:val="center"/>
          </w:tcPr>
          <w:p w14:paraId="7A973948" w14:textId="3F7F731C" w:rsidR="007D31BE" w:rsidRDefault="007D31BE" w:rsidP="007D31BE">
            <w:pPr>
              <w:pStyle w:val="SNSynopsisTOC"/>
              <w:spacing w:after="240" w:line="240" w:lineRule="auto"/>
              <w:jc w:val="left"/>
            </w:pPr>
            <w:r>
              <w:t>Reporter.intensity.corrected.6.TMT2</w:t>
            </w:r>
          </w:p>
        </w:tc>
        <w:tc>
          <w:tcPr>
            <w:tcW w:w="2965" w:type="dxa"/>
            <w:vAlign w:val="center"/>
          </w:tcPr>
          <w:p w14:paraId="167D868E" w14:textId="176FC407" w:rsidR="007D31BE" w:rsidRDefault="007D31BE" w:rsidP="007D31BE">
            <w:pPr>
              <w:pStyle w:val="SNSynopsisTOC"/>
              <w:spacing w:after="240" w:line="240" w:lineRule="auto"/>
              <w:jc w:val="left"/>
            </w:pPr>
            <w:r>
              <w:t>MDA-MB-231_TR_15</w:t>
            </w:r>
          </w:p>
        </w:tc>
        <w:tc>
          <w:tcPr>
            <w:tcW w:w="1910" w:type="dxa"/>
            <w:vAlign w:val="center"/>
          </w:tcPr>
          <w:p w14:paraId="689FB1C0" w14:textId="35C005A1" w:rsidR="007D31BE" w:rsidRDefault="007D31BE" w:rsidP="007D31BE">
            <w:pPr>
              <w:pStyle w:val="SNSynopsisTOC"/>
              <w:spacing w:after="240" w:line="240" w:lineRule="auto"/>
              <w:jc w:val="left"/>
            </w:pPr>
            <w:r>
              <w:t>BRCA1WT_TR</w:t>
            </w:r>
          </w:p>
        </w:tc>
        <w:tc>
          <w:tcPr>
            <w:tcW w:w="456" w:type="dxa"/>
            <w:vAlign w:val="center"/>
          </w:tcPr>
          <w:p w14:paraId="51730D7B" w14:textId="22A4B719" w:rsidR="007D31BE" w:rsidRDefault="007D31BE" w:rsidP="007D31BE">
            <w:pPr>
              <w:pStyle w:val="SNSynopsisTOC"/>
              <w:spacing w:after="240" w:line="240" w:lineRule="auto"/>
              <w:jc w:val="left"/>
            </w:pPr>
            <w:r>
              <w:t>2</w:t>
            </w:r>
          </w:p>
        </w:tc>
      </w:tr>
      <w:tr w:rsidR="007D31BE" w14:paraId="4F55168A" w14:textId="77777777" w:rsidTr="007D31BE">
        <w:tc>
          <w:tcPr>
            <w:tcW w:w="4002" w:type="dxa"/>
            <w:vAlign w:val="center"/>
          </w:tcPr>
          <w:p w14:paraId="3424606F" w14:textId="24110A1C" w:rsidR="007D31BE" w:rsidRDefault="007D31BE" w:rsidP="007D31BE">
            <w:pPr>
              <w:pStyle w:val="SNSynopsisTOC"/>
              <w:spacing w:after="240" w:line="240" w:lineRule="auto"/>
              <w:jc w:val="left"/>
            </w:pPr>
            <w:r>
              <w:t>Reporter.intensity.corrected.7.TMT2</w:t>
            </w:r>
          </w:p>
        </w:tc>
        <w:tc>
          <w:tcPr>
            <w:tcW w:w="2965" w:type="dxa"/>
            <w:vAlign w:val="center"/>
          </w:tcPr>
          <w:p w14:paraId="72945B90" w14:textId="3CBD8759" w:rsidR="007D31BE" w:rsidRDefault="007D31BE" w:rsidP="007D31BE">
            <w:pPr>
              <w:pStyle w:val="SNSynopsisTOC"/>
              <w:spacing w:after="240" w:line="240" w:lineRule="auto"/>
              <w:jc w:val="left"/>
            </w:pPr>
            <w:r>
              <w:t>HCC 1937_TR_16</w:t>
            </w:r>
          </w:p>
        </w:tc>
        <w:tc>
          <w:tcPr>
            <w:tcW w:w="1910" w:type="dxa"/>
            <w:vAlign w:val="center"/>
          </w:tcPr>
          <w:p w14:paraId="408989F7" w14:textId="4DFE3D7E" w:rsidR="007D31BE" w:rsidRDefault="007D31BE" w:rsidP="007D31BE">
            <w:pPr>
              <w:pStyle w:val="SNSynopsisTOC"/>
              <w:spacing w:after="240" w:line="240" w:lineRule="auto"/>
              <w:jc w:val="left"/>
            </w:pPr>
            <w:r>
              <w:t>BRCA1mu_TR</w:t>
            </w:r>
          </w:p>
        </w:tc>
        <w:tc>
          <w:tcPr>
            <w:tcW w:w="456" w:type="dxa"/>
            <w:vAlign w:val="center"/>
          </w:tcPr>
          <w:p w14:paraId="777E9CDF" w14:textId="2D89F4A6" w:rsidR="007D31BE" w:rsidRDefault="007D31BE" w:rsidP="007D31BE">
            <w:pPr>
              <w:pStyle w:val="SNSynopsisTOC"/>
              <w:spacing w:after="240" w:line="240" w:lineRule="auto"/>
              <w:jc w:val="left"/>
            </w:pPr>
            <w:r>
              <w:t>2</w:t>
            </w:r>
          </w:p>
        </w:tc>
      </w:tr>
      <w:tr w:rsidR="007D31BE" w14:paraId="0C3D0B60" w14:textId="77777777" w:rsidTr="007D31BE">
        <w:tc>
          <w:tcPr>
            <w:tcW w:w="4002" w:type="dxa"/>
            <w:vAlign w:val="center"/>
          </w:tcPr>
          <w:p w14:paraId="0E4E8BF8" w14:textId="207B5109" w:rsidR="007D31BE" w:rsidRDefault="007D31BE" w:rsidP="007D31BE">
            <w:pPr>
              <w:pStyle w:val="SNSynopsisTOC"/>
              <w:spacing w:after="240" w:line="240" w:lineRule="auto"/>
              <w:jc w:val="left"/>
            </w:pPr>
            <w:r>
              <w:t>Reporter.intensity.corrected.8.TMT2</w:t>
            </w:r>
          </w:p>
        </w:tc>
        <w:tc>
          <w:tcPr>
            <w:tcW w:w="2965" w:type="dxa"/>
            <w:vAlign w:val="center"/>
          </w:tcPr>
          <w:p w14:paraId="765C68C8" w14:textId="35E079BF" w:rsidR="007D31BE" w:rsidRDefault="007D31BE" w:rsidP="007D31BE">
            <w:pPr>
              <w:pStyle w:val="SNSynopsisTOC"/>
              <w:spacing w:after="240" w:line="240" w:lineRule="auto"/>
              <w:jc w:val="left"/>
            </w:pPr>
            <w:r>
              <w:t>HCC 1937_TR_17</w:t>
            </w:r>
          </w:p>
        </w:tc>
        <w:tc>
          <w:tcPr>
            <w:tcW w:w="1910" w:type="dxa"/>
            <w:vAlign w:val="center"/>
          </w:tcPr>
          <w:p w14:paraId="522CA9A1" w14:textId="7FAB660E" w:rsidR="007D31BE" w:rsidRDefault="007D31BE" w:rsidP="007D31BE">
            <w:pPr>
              <w:pStyle w:val="SNSynopsisTOC"/>
              <w:spacing w:after="240" w:line="240" w:lineRule="auto"/>
              <w:jc w:val="left"/>
            </w:pPr>
            <w:r>
              <w:t>BRCA1mu_TR</w:t>
            </w:r>
          </w:p>
        </w:tc>
        <w:tc>
          <w:tcPr>
            <w:tcW w:w="456" w:type="dxa"/>
            <w:vAlign w:val="center"/>
          </w:tcPr>
          <w:p w14:paraId="167471C3" w14:textId="6D7726D6" w:rsidR="007D31BE" w:rsidRDefault="007D31BE" w:rsidP="007D31BE">
            <w:pPr>
              <w:pStyle w:val="SNSynopsisTOC"/>
              <w:spacing w:after="240" w:line="240" w:lineRule="auto"/>
              <w:jc w:val="left"/>
            </w:pPr>
            <w:r>
              <w:t>2</w:t>
            </w:r>
          </w:p>
        </w:tc>
      </w:tr>
      <w:tr w:rsidR="007D31BE" w14:paraId="27393D72" w14:textId="77777777" w:rsidTr="007D31BE">
        <w:tc>
          <w:tcPr>
            <w:tcW w:w="4002" w:type="dxa"/>
            <w:vAlign w:val="center"/>
          </w:tcPr>
          <w:p w14:paraId="1CEA2AEF" w14:textId="0F19D469" w:rsidR="007D31BE" w:rsidRDefault="007D31BE" w:rsidP="007D31BE">
            <w:pPr>
              <w:pStyle w:val="SNSynopsisTOC"/>
              <w:spacing w:after="240" w:line="240" w:lineRule="auto"/>
              <w:jc w:val="left"/>
            </w:pPr>
            <w:r>
              <w:t>Reporter.intensity.corrected.9.TMT2</w:t>
            </w:r>
          </w:p>
        </w:tc>
        <w:tc>
          <w:tcPr>
            <w:tcW w:w="2965" w:type="dxa"/>
            <w:vAlign w:val="center"/>
          </w:tcPr>
          <w:p w14:paraId="5E7DCA1F" w14:textId="6CF66C93" w:rsidR="007D31BE" w:rsidRDefault="007D31BE" w:rsidP="007D31BE">
            <w:pPr>
              <w:pStyle w:val="SNSynopsisTOC"/>
              <w:spacing w:after="240" w:line="240" w:lineRule="auto"/>
              <w:jc w:val="left"/>
            </w:pPr>
            <w:r>
              <w:t>HCC 1937_TR_18</w:t>
            </w:r>
          </w:p>
        </w:tc>
        <w:tc>
          <w:tcPr>
            <w:tcW w:w="1910" w:type="dxa"/>
            <w:vAlign w:val="center"/>
          </w:tcPr>
          <w:p w14:paraId="1ABFE30D" w14:textId="44B03897" w:rsidR="007D31BE" w:rsidRDefault="007D31BE" w:rsidP="007D31BE">
            <w:pPr>
              <w:pStyle w:val="SNSynopsisTOC"/>
              <w:spacing w:after="240" w:line="240" w:lineRule="auto"/>
              <w:jc w:val="left"/>
            </w:pPr>
            <w:r>
              <w:t>BRCA1mu_TR</w:t>
            </w:r>
          </w:p>
        </w:tc>
        <w:tc>
          <w:tcPr>
            <w:tcW w:w="456" w:type="dxa"/>
            <w:vAlign w:val="center"/>
          </w:tcPr>
          <w:p w14:paraId="4E7630C1" w14:textId="3777D5FE" w:rsidR="007D31BE" w:rsidRDefault="007D31BE" w:rsidP="007D31BE">
            <w:pPr>
              <w:pStyle w:val="SNSynopsisTOC"/>
              <w:spacing w:after="240" w:line="240" w:lineRule="auto"/>
              <w:jc w:val="left"/>
            </w:pPr>
            <w:r>
              <w:t>2</w:t>
            </w:r>
          </w:p>
        </w:tc>
      </w:tr>
      <w:tr w:rsidR="007D31BE" w14:paraId="18BC3A9E" w14:textId="77777777" w:rsidTr="007D31BE">
        <w:tc>
          <w:tcPr>
            <w:tcW w:w="4002" w:type="dxa"/>
            <w:vAlign w:val="center"/>
          </w:tcPr>
          <w:p w14:paraId="59F71661" w14:textId="0B5942A6" w:rsidR="007D31BE" w:rsidRDefault="007D31BE" w:rsidP="007D31BE">
            <w:pPr>
              <w:pStyle w:val="SNSynopsisTOC"/>
              <w:spacing w:after="240" w:line="240" w:lineRule="auto"/>
              <w:jc w:val="left"/>
            </w:pPr>
            <w:r>
              <w:t>Reporter.intensity.corrected.10.TMT2</w:t>
            </w:r>
          </w:p>
        </w:tc>
        <w:tc>
          <w:tcPr>
            <w:tcW w:w="2965" w:type="dxa"/>
            <w:vAlign w:val="center"/>
          </w:tcPr>
          <w:p w14:paraId="77226A84" w14:textId="7A5E97D1" w:rsidR="007D31BE" w:rsidRDefault="007D31BE" w:rsidP="007D31BE">
            <w:pPr>
              <w:pStyle w:val="SNSynopsisTOC"/>
              <w:spacing w:after="240" w:line="240" w:lineRule="auto"/>
              <w:jc w:val="left"/>
            </w:pPr>
            <w:r>
              <w:t>pool_2</w:t>
            </w:r>
          </w:p>
        </w:tc>
        <w:tc>
          <w:tcPr>
            <w:tcW w:w="1910" w:type="dxa"/>
            <w:vAlign w:val="center"/>
          </w:tcPr>
          <w:p w14:paraId="7E5D3DA4" w14:textId="19F33200" w:rsidR="007D31BE" w:rsidRDefault="007D31BE" w:rsidP="007D31BE">
            <w:pPr>
              <w:pStyle w:val="SNSynopsisTOC"/>
              <w:spacing w:after="240" w:line="240" w:lineRule="auto"/>
              <w:jc w:val="left"/>
            </w:pPr>
            <w:r>
              <w:t>pool</w:t>
            </w:r>
          </w:p>
        </w:tc>
        <w:tc>
          <w:tcPr>
            <w:tcW w:w="456" w:type="dxa"/>
            <w:vAlign w:val="center"/>
          </w:tcPr>
          <w:p w14:paraId="5A12A7CD" w14:textId="21D1F442" w:rsidR="007D31BE" w:rsidRDefault="007D31BE" w:rsidP="007D31BE">
            <w:pPr>
              <w:pStyle w:val="SNSynopsisTOC"/>
              <w:spacing w:after="240" w:line="240" w:lineRule="auto"/>
              <w:jc w:val="left"/>
            </w:pPr>
            <w:r>
              <w:t>2</w:t>
            </w:r>
          </w:p>
        </w:tc>
      </w:tr>
      <w:tr w:rsidR="007D31BE" w14:paraId="4EA60F6F" w14:textId="77777777" w:rsidTr="007D31BE">
        <w:tc>
          <w:tcPr>
            <w:tcW w:w="4002" w:type="dxa"/>
            <w:vAlign w:val="center"/>
          </w:tcPr>
          <w:p w14:paraId="08217C65" w14:textId="0E943BAE" w:rsidR="007D31BE" w:rsidRDefault="007D31BE" w:rsidP="007D31BE">
            <w:pPr>
              <w:pStyle w:val="SNSynopsisTOC"/>
              <w:spacing w:after="240" w:line="240" w:lineRule="auto"/>
              <w:jc w:val="left"/>
            </w:pPr>
            <w:r>
              <w:lastRenderedPageBreak/>
              <w:t>Reporter.intensity.corrected.1.TMT3</w:t>
            </w:r>
          </w:p>
        </w:tc>
        <w:tc>
          <w:tcPr>
            <w:tcW w:w="2965" w:type="dxa"/>
            <w:vAlign w:val="center"/>
          </w:tcPr>
          <w:p w14:paraId="07ADDCA0" w14:textId="67C2426C" w:rsidR="007D31BE" w:rsidRDefault="007D31BE" w:rsidP="007D31BE">
            <w:pPr>
              <w:pStyle w:val="SNSynopsisTOC"/>
              <w:spacing w:after="240" w:line="240" w:lineRule="auto"/>
              <w:jc w:val="left"/>
            </w:pPr>
            <w:r>
              <w:t>ER/PR+ MCF7_UT_19</w:t>
            </w:r>
          </w:p>
        </w:tc>
        <w:tc>
          <w:tcPr>
            <w:tcW w:w="1910" w:type="dxa"/>
            <w:vAlign w:val="center"/>
          </w:tcPr>
          <w:p w14:paraId="33F5A6DD" w14:textId="227B1CA0" w:rsidR="007D31BE" w:rsidRDefault="007D31BE" w:rsidP="007D31BE">
            <w:pPr>
              <w:pStyle w:val="SNSynopsisTOC"/>
              <w:spacing w:after="240" w:line="240" w:lineRule="auto"/>
              <w:jc w:val="left"/>
            </w:pPr>
            <w:r>
              <w:t>ERPR</w:t>
            </w:r>
          </w:p>
        </w:tc>
        <w:tc>
          <w:tcPr>
            <w:tcW w:w="456" w:type="dxa"/>
            <w:vAlign w:val="center"/>
          </w:tcPr>
          <w:p w14:paraId="720F43B9" w14:textId="6805F579" w:rsidR="007D31BE" w:rsidRDefault="007D31BE" w:rsidP="007D31BE">
            <w:pPr>
              <w:pStyle w:val="SNSynopsisTOC"/>
              <w:spacing w:after="240" w:line="240" w:lineRule="auto"/>
              <w:jc w:val="left"/>
            </w:pPr>
            <w:r>
              <w:t>3</w:t>
            </w:r>
          </w:p>
        </w:tc>
      </w:tr>
      <w:tr w:rsidR="007D31BE" w14:paraId="51948B2A" w14:textId="77777777" w:rsidTr="007D31BE">
        <w:tc>
          <w:tcPr>
            <w:tcW w:w="4002" w:type="dxa"/>
            <w:vAlign w:val="center"/>
          </w:tcPr>
          <w:p w14:paraId="53AAFFA6" w14:textId="47A70A82" w:rsidR="007D31BE" w:rsidRDefault="007D31BE" w:rsidP="007D31BE">
            <w:pPr>
              <w:pStyle w:val="SNSynopsisTOC"/>
              <w:spacing w:after="240" w:line="240" w:lineRule="auto"/>
              <w:jc w:val="left"/>
            </w:pPr>
            <w:r>
              <w:t>Reporter.intensity.corrected.2.TMT3</w:t>
            </w:r>
          </w:p>
        </w:tc>
        <w:tc>
          <w:tcPr>
            <w:tcW w:w="2965" w:type="dxa"/>
            <w:vAlign w:val="center"/>
          </w:tcPr>
          <w:p w14:paraId="621E537A" w14:textId="6E4AF81D" w:rsidR="007D31BE" w:rsidRDefault="007D31BE" w:rsidP="007D31BE">
            <w:pPr>
              <w:pStyle w:val="SNSynopsisTOC"/>
              <w:spacing w:after="240" w:line="240" w:lineRule="auto"/>
              <w:jc w:val="left"/>
            </w:pPr>
            <w:r>
              <w:t>ER/PR+ MCF7_UT_20</w:t>
            </w:r>
          </w:p>
        </w:tc>
        <w:tc>
          <w:tcPr>
            <w:tcW w:w="1910" w:type="dxa"/>
            <w:vAlign w:val="center"/>
          </w:tcPr>
          <w:p w14:paraId="407556CC" w14:textId="4D1D5709" w:rsidR="007D31BE" w:rsidRDefault="007D31BE" w:rsidP="007D31BE">
            <w:pPr>
              <w:pStyle w:val="SNSynopsisTOC"/>
              <w:spacing w:after="240" w:line="240" w:lineRule="auto"/>
              <w:jc w:val="left"/>
            </w:pPr>
            <w:r>
              <w:t>ERPR</w:t>
            </w:r>
          </w:p>
        </w:tc>
        <w:tc>
          <w:tcPr>
            <w:tcW w:w="456" w:type="dxa"/>
            <w:vAlign w:val="center"/>
          </w:tcPr>
          <w:p w14:paraId="708FA407" w14:textId="79A0E0B0" w:rsidR="007D31BE" w:rsidRDefault="007D31BE" w:rsidP="007D31BE">
            <w:pPr>
              <w:pStyle w:val="SNSynopsisTOC"/>
              <w:spacing w:after="240" w:line="240" w:lineRule="auto"/>
              <w:jc w:val="left"/>
            </w:pPr>
            <w:r>
              <w:t>3</w:t>
            </w:r>
          </w:p>
        </w:tc>
      </w:tr>
      <w:tr w:rsidR="007D31BE" w14:paraId="5E689C24" w14:textId="77777777" w:rsidTr="007D31BE">
        <w:tc>
          <w:tcPr>
            <w:tcW w:w="4002" w:type="dxa"/>
            <w:vAlign w:val="center"/>
          </w:tcPr>
          <w:p w14:paraId="4AABB661" w14:textId="2BD8B9C6" w:rsidR="007D31BE" w:rsidRDefault="007D31BE" w:rsidP="007D31BE">
            <w:pPr>
              <w:pStyle w:val="SNSynopsisTOC"/>
              <w:spacing w:after="240" w:line="240" w:lineRule="auto"/>
              <w:jc w:val="left"/>
            </w:pPr>
            <w:r>
              <w:t>Reporter.intensity.corrected.3.TMT3</w:t>
            </w:r>
          </w:p>
        </w:tc>
        <w:tc>
          <w:tcPr>
            <w:tcW w:w="2965" w:type="dxa"/>
            <w:vAlign w:val="center"/>
          </w:tcPr>
          <w:p w14:paraId="38808533" w14:textId="345BA1E5" w:rsidR="007D31BE" w:rsidRDefault="007D31BE" w:rsidP="007D31BE">
            <w:pPr>
              <w:pStyle w:val="SNSynopsisTOC"/>
              <w:spacing w:after="240" w:line="240" w:lineRule="auto"/>
              <w:jc w:val="left"/>
            </w:pPr>
            <w:r>
              <w:t>ER/PR+ MCF7_UT_21</w:t>
            </w:r>
          </w:p>
        </w:tc>
        <w:tc>
          <w:tcPr>
            <w:tcW w:w="1910" w:type="dxa"/>
            <w:vAlign w:val="center"/>
          </w:tcPr>
          <w:p w14:paraId="3582C6D3" w14:textId="3A5E942D" w:rsidR="007D31BE" w:rsidRDefault="007D31BE" w:rsidP="007D31BE">
            <w:pPr>
              <w:pStyle w:val="SNSynopsisTOC"/>
              <w:spacing w:after="240" w:line="240" w:lineRule="auto"/>
              <w:jc w:val="left"/>
            </w:pPr>
            <w:r>
              <w:t>ERPR</w:t>
            </w:r>
          </w:p>
        </w:tc>
        <w:tc>
          <w:tcPr>
            <w:tcW w:w="456" w:type="dxa"/>
            <w:vAlign w:val="center"/>
          </w:tcPr>
          <w:p w14:paraId="7512698F" w14:textId="59674ED9" w:rsidR="007D31BE" w:rsidRDefault="007D31BE" w:rsidP="007D31BE">
            <w:pPr>
              <w:pStyle w:val="SNSynopsisTOC"/>
              <w:spacing w:after="240" w:line="240" w:lineRule="auto"/>
              <w:jc w:val="left"/>
            </w:pPr>
            <w:r>
              <w:t>3</w:t>
            </w:r>
          </w:p>
        </w:tc>
      </w:tr>
      <w:tr w:rsidR="007D31BE" w14:paraId="4EDBDC2F" w14:textId="77777777" w:rsidTr="007D31BE">
        <w:tc>
          <w:tcPr>
            <w:tcW w:w="4002" w:type="dxa"/>
            <w:vAlign w:val="center"/>
          </w:tcPr>
          <w:p w14:paraId="6E3B0165" w14:textId="6B48C621" w:rsidR="007D31BE" w:rsidRDefault="007D31BE" w:rsidP="007D31BE">
            <w:pPr>
              <w:pStyle w:val="SNSynopsisTOC"/>
              <w:spacing w:after="240" w:line="240" w:lineRule="auto"/>
              <w:jc w:val="left"/>
            </w:pPr>
            <w:r>
              <w:t>Reporter.intensity.corrected.4.TMT3</w:t>
            </w:r>
          </w:p>
        </w:tc>
        <w:tc>
          <w:tcPr>
            <w:tcW w:w="2965" w:type="dxa"/>
            <w:vAlign w:val="center"/>
          </w:tcPr>
          <w:p w14:paraId="68B1643E" w14:textId="61E5BE06" w:rsidR="007D31BE" w:rsidRDefault="007D31BE" w:rsidP="007D31BE">
            <w:pPr>
              <w:pStyle w:val="SNSynopsisTOC"/>
              <w:spacing w:after="240" w:line="240" w:lineRule="auto"/>
              <w:jc w:val="left"/>
            </w:pPr>
            <w:r>
              <w:t>MCF 10A_UT_22</w:t>
            </w:r>
          </w:p>
        </w:tc>
        <w:tc>
          <w:tcPr>
            <w:tcW w:w="1910" w:type="dxa"/>
            <w:vAlign w:val="center"/>
          </w:tcPr>
          <w:p w14:paraId="785F95BB" w14:textId="45B7C485" w:rsidR="007D31BE" w:rsidRDefault="007D31BE" w:rsidP="007D31BE">
            <w:pPr>
              <w:pStyle w:val="SNSynopsisTOC"/>
              <w:spacing w:after="240" w:line="240" w:lineRule="auto"/>
              <w:jc w:val="left"/>
            </w:pPr>
            <w:r>
              <w:t>control</w:t>
            </w:r>
          </w:p>
        </w:tc>
        <w:tc>
          <w:tcPr>
            <w:tcW w:w="456" w:type="dxa"/>
            <w:vAlign w:val="center"/>
          </w:tcPr>
          <w:p w14:paraId="060026C4" w14:textId="35FB0213" w:rsidR="007D31BE" w:rsidRDefault="007D31BE" w:rsidP="007D31BE">
            <w:pPr>
              <w:pStyle w:val="SNSynopsisTOC"/>
              <w:spacing w:after="240" w:line="240" w:lineRule="auto"/>
              <w:jc w:val="left"/>
            </w:pPr>
            <w:r>
              <w:t>3</w:t>
            </w:r>
          </w:p>
        </w:tc>
      </w:tr>
      <w:tr w:rsidR="007D31BE" w14:paraId="44370FB4" w14:textId="77777777" w:rsidTr="007D31BE">
        <w:tc>
          <w:tcPr>
            <w:tcW w:w="4002" w:type="dxa"/>
            <w:vAlign w:val="center"/>
          </w:tcPr>
          <w:p w14:paraId="639ACCA4" w14:textId="798B71FC" w:rsidR="007D31BE" w:rsidRDefault="007D31BE" w:rsidP="007D31BE">
            <w:pPr>
              <w:pStyle w:val="SNSynopsisTOC"/>
              <w:spacing w:after="240" w:line="240" w:lineRule="auto"/>
              <w:jc w:val="left"/>
            </w:pPr>
            <w:r>
              <w:t>Reporter.intensity.corrected.5.TMT3</w:t>
            </w:r>
          </w:p>
        </w:tc>
        <w:tc>
          <w:tcPr>
            <w:tcW w:w="2965" w:type="dxa"/>
            <w:vAlign w:val="center"/>
          </w:tcPr>
          <w:p w14:paraId="44A99A0D" w14:textId="75A0BDA4" w:rsidR="007D31BE" w:rsidRDefault="007D31BE" w:rsidP="007D31BE">
            <w:pPr>
              <w:pStyle w:val="SNSynopsisTOC"/>
              <w:spacing w:after="240" w:line="240" w:lineRule="auto"/>
              <w:jc w:val="left"/>
            </w:pPr>
            <w:r>
              <w:t>MCF 10A_UT_23</w:t>
            </w:r>
          </w:p>
        </w:tc>
        <w:tc>
          <w:tcPr>
            <w:tcW w:w="1910" w:type="dxa"/>
            <w:vAlign w:val="center"/>
          </w:tcPr>
          <w:p w14:paraId="3987C2D5" w14:textId="32982867" w:rsidR="007D31BE" w:rsidRDefault="007D31BE" w:rsidP="007D31BE">
            <w:pPr>
              <w:pStyle w:val="SNSynopsisTOC"/>
              <w:spacing w:after="240" w:line="240" w:lineRule="auto"/>
              <w:jc w:val="left"/>
            </w:pPr>
            <w:r>
              <w:t>control</w:t>
            </w:r>
          </w:p>
        </w:tc>
        <w:tc>
          <w:tcPr>
            <w:tcW w:w="456" w:type="dxa"/>
            <w:vAlign w:val="center"/>
          </w:tcPr>
          <w:p w14:paraId="284A449D" w14:textId="1252B995" w:rsidR="007D31BE" w:rsidRDefault="007D31BE" w:rsidP="007D31BE">
            <w:pPr>
              <w:pStyle w:val="SNSynopsisTOC"/>
              <w:spacing w:after="240" w:line="240" w:lineRule="auto"/>
              <w:jc w:val="left"/>
            </w:pPr>
            <w:r>
              <w:t>3</w:t>
            </w:r>
          </w:p>
        </w:tc>
      </w:tr>
      <w:tr w:rsidR="007D31BE" w14:paraId="045EBFD7" w14:textId="77777777" w:rsidTr="007D31BE">
        <w:tc>
          <w:tcPr>
            <w:tcW w:w="4002" w:type="dxa"/>
            <w:vAlign w:val="center"/>
          </w:tcPr>
          <w:p w14:paraId="0F624FF9" w14:textId="0AA64B85" w:rsidR="007D31BE" w:rsidRDefault="007D31BE" w:rsidP="007D31BE">
            <w:pPr>
              <w:pStyle w:val="SNSynopsisTOC"/>
              <w:spacing w:after="240" w:line="240" w:lineRule="auto"/>
              <w:jc w:val="left"/>
            </w:pPr>
            <w:r>
              <w:t>Reporter.intensity.corrected.6.TMT3</w:t>
            </w:r>
          </w:p>
        </w:tc>
        <w:tc>
          <w:tcPr>
            <w:tcW w:w="2965" w:type="dxa"/>
            <w:vAlign w:val="center"/>
          </w:tcPr>
          <w:p w14:paraId="49A2C64B" w14:textId="28ABDE3F" w:rsidR="007D31BE" w:rsidRDefault="007D31BE" w:rsidP="007D31BE">
            <w:pPr>
              <w:pStyle w:val="SNSynopsisTOC"/>
              <w:spacing w:after="240" w:line="240" w:lineRule="auto"/>
              <w:jc w:val="left"/>
            </w:pPr>
            <w:r>
              <w:t>MCF 10A_UT_24</w:t>
            </w:r>
          </w:p>
        </w:tc>
        <w:tc>
          <w:tcPr>
            <w:tcW w:w="1910" w:type="dxa"/>
            <w:vAlign w:val="center"/>
          </w:tcPr>
          <w:p w14:paraId="049E05FD" w14:textId="6479E1D0" w:rsidR="007D31BE" w:rsidRDefault="007D31BE" w:rsidP="007D31BE">
            <w:pPr>
              <w:pStyle w:val="SNSynopsisTOC"/>
              <w:spacing w:after="240" w:line="240" w:lineRule="auto"/>
              <w:jc w:val="left"/>
            </w:pPr>
            <w:r>
              <w:t>control</w:t>
            </w:r>
          </w:p>
        </w:tc>
        <w:tc>
          <w:tcPr>
            <w:tcW w:w="456" w:type="dxa"/>
            <w:vAlign w:val="center"/>
          </w:tcPr>
          <w:p w14:paraId="3D586D1D" w14:textId="32D8DAFB" w:rsidR="007D31BE" w:rsidRDefault="007D31BE" w:rsidP="007D31BE">
            <w:pPr>
              <w:pStyle w:val="SNSynopsisTOC"/>
              <w:spacing w:after="240" w:line="240" w:lineRule="auto"/>
              <w:jc w:val="left"/>
            </w:pPr>
            <w:r>
              <w:t>3</w:t>
            </w:r>
          </w:p>
        </w:tc>
      </w:tr>
      <w:tr w:rsidR="007D31BE" w14:paraId="14347D4A" w14:textId="77777777" w:rsidTr="007D31BE">
        <w:tc>
          <w:tcPr>
            <w:tcW w:w="4002" w:type="dxa"/>
            <w:vAlign w:val="center"/>
          </w:tcPr>
          <w:p w14:paraId="41F24777" w14:textId="445590AC" w:rsidR="007D31BE" w:rsidRDefault="007D31BE" w:rsidP="007D31BE">
            <w:pPr>
              <w:pStyle w:val="SNSynopsisTOC"/>
              <w:spacing w:after="240" w:line="240" w:lineRule="auto"/>
              <w:jc w:val="left"/>
            </w:pPr>
            <w:r>
              <w:t>Reporter.intensity.corrected.7.TMT3</w:t>
            </w:r>
          </w:p>
        </w:tc>
        <w:tc>
          <w:tcPr>
            <w:tcW w:w="2965" w:type="dxa"/>
            <w:vAlign w:val="center"/>
          </w:tcPr>
          <w:p w14:paraId="06AC6817" w14:textId="219BE6E2" w:rsidR="007D31BE" w:rsidRDefault="007D31BE" w:rsidP="007D31BE">
            <w:pPr>
              <w:pStyle w:val="SNSynopsisTOC"/>
              <w:spacing w:after="240" w:line="240" w:lineRule="auto"/>
              <w:jc w:val="left"/>
            </w:pPr>
            <w:r>
              <w:t>HER2+ HCC 1954_UT_25</w:t>
            </w:r>
          </w:p>
        </w:tc>
        <w:tc>
          <w:tcPr>
            <w:tcW w:w="1910" w:type="dxa"/>
            <w:vAlign w:val="center"/>
          </w:tcPr>
          <w:p w14:paraId="1F21F540" w14:textId="74F5421E" w:rsidR="007D31BE" w:rsidRDefault="007D31BE" w:rsidP="007D31BE">
            <w:pPr>
              <w:pStyle w:val="SNSynopsisTOC"/>
              <w:spacing w:after="240" w:line="240" w:lineRule="auto"/>
              <w:jc w:val="left"/>
            </w:pPr>
            <w:r>
              <w:t>HER2</w:t>
            </w:r>
          </w:p>
        </w:tc>
        <w:tc>
          <w:tcPr>
            <w:tcW w:w="456" w:type="dxa"/>
            <w:vAlign w:val="center"/>
          </w:tcPr>
          <w:p w14:paraId="74CA693F" w14:textId="7FF666D1" w:rsidR="007D31BE" w:rsidRDefault="007D31BE" w:rsidP="007D31BE">
            <w:pPr>
              <w:pStyle w:val="SNSynopsisTOC"/>
              <w:spacing w:after="240" w:line="240" w:lineRule="auto"/>
              <w:jc w:val="left"/>
            </w:pPr>
            <w:r>
              <w:t>3</w:t>
            </w:r>
          </w:p>
        </w:tc>
      </w:tr>
      <w:tr w:rsidR="007D31BE" w14:paraId="6EAD4A43" w14:textId="77777777" w:rsidTr="007D31BE">
        <w:tc>
          <w:tcPr>
            <w:tcW w:w="4002" w:type="dxa"/>
            <w:vAlign w:val="center"/>
          </w:tcPr>
          <w:p w14:paraId="3CB74CD6" w14:textId="2AD34BC0" w:rsidR="007D31BE" w:rsidRDefault="007D31BE" w:rsidP="007D31BE">
            <w:pPr>
              <w:pStyle w:val="SNSynopsisTOC"/>
              <w:spacing w:after="240" w:line="240" w:lineRule="auto"/>
              <w:jc w:val="left"/>
            </w:pPr>
            <w:r>
              <w:t>Reporter.intensity.corrected.8.TMT3</w:t>
            </w:r>
          </w:p>
        </w:tc>
        <w:tc>
          <w:tcPr>
            <w:tcW w:w="2965" w:type="dxa"/>
            <w:vAlign w:val="center"/>
          </w:tcPr>
          <w:p w14:paraId="5F0B761F" w14:textId="070DC6EA" w:rsidR="007D31BE" w:rsidRDefault="007D31BE" w:rsidP="007D31BE">
            <w:pPr>
              <w:pStyle w:val="SNSynopsisTOC"/>
              <w:spacing w:after="240" w:line="240" w:lineRule="auto"/>
              <w:jc w:val="left"/>
            </w:pPr>
            <w:r>
              <w:t>HER2+ HCC 1954_UT_26</w:t>
            </w:r>
          </w:p>
        </w:tc>
        <w:tc>
          <w:tcPr>
            <w:tcW w:w="1910" w:type="dxa"/>
            <w:vAlign w:val="center"/>
          </w:tcPr>
          <w:p w14:paraId="55BF6EEF" w14:textId="3694C165" w:rsidR="007D31BE" w:rsidRDefault="007D31BE" w:rsidP="007D31BE">
            <w:pPr>
              <w:pStyle w:val="SNSynopsisTOC"/>
              <w:spacing w:after="240" w:line="240" w:lineRule="auto"/>
              <w:jc w:val="left"/>
            </w:pPr>
            <w:r>
              <w:t>HER2</w:t>
            </w:r>
          </w:p>
        </w:tc>
        <w:tc>
          <w:tcPr>
            <w:tcW w:w="456" w:type="dxa"/>
            <w:vAlign w:val="center"/>
          </w:tcPr>
          <w:p w14:paraId="2C0FA157" w14:textId="03CC16FD" w:rsidR="007D31BE" w:rsidRDefault="007D31BE" w:rsidP="007D31BE">
            <w:pPr>
              <w:pStyle w:val="SNSynopsisTOC"/>
              <w:spacing w:after="240" w:line="240" w:lineRule="auto"/>
              <w:jc w:val="left"/>
            </w:pPr>
            <w:r>
              <w:t>3</w:t>
            </w:r>
          </w:p>
        </w:tc>
      </w:tr>
      <w:tr w:rsidR="007D31BE" w14:paraId="76893AB7" w14:textId="77777777" w:rsidTr="007D31BE">
        <w:tc>
          <w:tcPr>
            <w:tcW w:w="4002" w:type="dxa"/>
            <w:vAlign w:val="center"/>
          </w:tcPr>
          <w:p w14:paraId="0906ED5F" w14:textId="479A8C7A" w:rsidR="007D31BE" w:rsidRDefault="007D31BE" w:rsidP="007D31BE">
            <w:pPr>
              <w:pStyle w:val="SNSynopsisTOC"/>
              <w:spacing w:after="240" w:line="240" w:lineRule="auto"/>
              <w:jc w:val="left"/>
            </w:pPr>
            <w:r>
              <w:t>Reporter.intensity.corrected.9.TMT3</w:t>
            </w:r>
          </w:p>
        </w:tc>
        <w:tc>
          <w:tcPr>
            <w:tcW w:w="2965" w:type="dxa"/>
            <w:vAlign w:val="center"/>
          </w:tcPr>
          <w:p w14:paraId="69CD00E5" w14:textId="0F0BF060" w:rsidR="007D31BE" w:rsidRDefault="007D31BE" w:rsidP="007D31BE">
            <w:pPr>
              <w:pStyle w:val="SNSynopsisTOC"/>
              <w:spacing w:after="240" w:line="240" w:lineRule="auto"/>
              <w:jc w:val="left"/>
            </w:pPr>
            <w:r>
              <w:t>HER2+ HCC 1954_UT_27</w:t>
            </w:r>
          </w:p>
        </w:tc>
        <w:tc>
          <w:tcPr>
            <w:tcW w:w="1910" w:type="dxa"/>
            <w:vAlign w:val="center"/>
          </w:tcPr>
          <w:p w14:paraId="78A8318C" w14:textId="5811545C" w:rsidR="007D31BE" w:rsidRDefault="007D31BE" w:rsidP="007D31BE">
            <w:pPr>
              <w:pStyle w:val="SNSynopsisTOC"/>
              <w:spacing w:after="240" w:line="240" w:lineRule="auto"/>
              <w:jc w:val="left"/>
            </w:pPr>
            <w:r>
              <w:t>HER2</w:t>
            </w:r>
          </w:p>
        </w:tc>
        <w:tc>
          <w:tcPr>
            <w:tcW w:w="456" w:type="dxa"/>
            <w:vAlign w:val="center"/>
          </w:tcPr>
          <w:p w14:paraId="6781B853" w14:textId="2BDE442F" w:rsidR="007D31BE" w:rsidRDefault="007D31BE" w:rsidP="007D31BE">
            <w:pPr>
              <w:pStyle w:val="SNSynopsisTOC"/>
              <w:spacing w:after="240" w:line="240" w:lineRule="auto"/>
              <w:jc w:val="left"/>
            </w:pPr>
            <w:r>
              <w:t>3</w:t>
            </w:r>
          </w:p>
        </w:tc>
      </w:tr>
      <w:tr w:rsidR="007D31BE" w14:paraId="3BBD345B" w14:textId="77777777" w:rsidTr="007D31BE">
        <w:tc>
          <w:tcPr>
            <w:tcW w:w="4002" w:type="dxa"/>
            <w:vAlign w:val="center"/>
          </w:tcPr>
          <w:p w14:paraId="099E7445" w14:textId="08EA9518" w:rsidR="007D31BE" w:rsidRDefault="007D31BE" w:rsidP="007D31BE">
            <w:pPr>
              <w:pStyle w:val="SNSynopsisTOC"/>
              <w:spacing w:after="240" w:line="240" w:lineRule="auto"/>
              <w:jc w:val="left"/>
            </w:pPr>
            <w:r>
              <w:t>Reporter.intensity.corrected.10.TMT3</w:t>
            </w:r>
          </w:p>
        </w:tc>
        <w:tc>
          <w:tcPr>
            <w:tcW w:w="2965" w:type="dxa"/>
            <w:vAlign w:val="center"/>
          </w:tcPr>
          <w:p w14:paraId="1EDF433A" w14:textId="2A668147" w:rsidR="007D31BE" w:rsidRDefault="007D31BE" w:rsidP="007D31BE">
            <w:pPr>
              <w:pStyle w:val="SNSynopsisTOC"/>
              <w:spacing w:after="240" w:line="240" w:lineRule="auto"/>
              <w:jc w:val="left"/>
            </w:pPr>
            <w:r>
              <w:t>pool_3</w:t>
            </w:r>
          </w:p>
        </w:tc>
        <w:tc>
          <w:tcPr>
            <w:tcW w:w="1910" w:type="dxa"/>
            <w:vAlign w:val="center"/>
          </w:tcPr>
          <w:p w14:paraId="7622B879" w14:textId="397A462D" w:rsidR="007D31BE" w:rsidRDefault="007D31BE" w:rsidP="007D31BE">
            <w:pPr>
              <w:pStyle w:val="SNSynopsisTOC"/>
              <w:spacing w:after="240" w:line="240" w:lineRule="auto"/>
              <w:jc w:val="left"/>
            </w:pPr>
            <w:r>
              <w:t>pool</w:t>
            </w:r>
          </w:p>
        </w:tc>
        <w:tc>
          <w:tcPr>
            <w:tcW w:w="456" w:type="dxa"/>
            <w:vAlign w:val="center"/>
          </w:tcPr>
          <w:p w14:paraId="2D0BE0D6" w14:textId="22E30DD5" w:rsidR="007D31BE" w:rsidRDefault="007D31BE" w:rsidP="007D31BE">
            <w:pPr>
              <w:pStyle w:val="SNSynopsisTOC"/>
              <w:spacing w:after="240" w:line="240" w:lineRule="auto"/>
              <w:jc w:val="left"/>
            </w:pPr>
            <w:r>
              <w:t>3</w:t>
            </w:r>
          </w:p>
        </w:tc>
      </w:tr>
      <w:tr w:rsidR="007D31BE" w14:paraId="378D54F3" w14:textId="77777777" w:rsidTr="007D31BE">
        <w:tc>
          <w:tcPr>
            <w:tcW w:w="4002" w:type="dxa"/>
            <w:vAlign w:val="center"/>
          </w:tcPr>
          <w:p w14:paraId="648E4CE4" w14:textId="7B9663EA" w:rsidR="007D31BE" w:rsidRDefault="007D31BE" w:rsidP="007D31BE">
            <w:pPr>
              <w:pStyle w:val="SNSynopsisTOC"/>
              <w:spacing w:after="240" w:line="240" w:lineRule="auto"/>
              <w:jc w:val="left"/>
            </w:pPr>
            <w:r>
              <w:t>Reporter.intensity.corrected.1.TMT4</w:t>
            </w:r>
          </w:p>
        </w:tc>
        <w:tc>
          <w:tcPr>
            <w:tcW w:w="2965" w:type="dxa"/>
            <w:vAlign w:val="center"/>
          </w:tcPr>
          <w:p w14:paraId="4228ABC2" w14:textId="53840968" w:rsidR="007D31BE" w:rsidRDefault="007D31BE" w:rsidP="007D31BE">
            <w:pPr>
              <w:pStyle w:val="SNSynopsisTOC"/>
              <w:spacing w:after="240" w:line="240" w:lineRule="auto"/>
              <w:jc w:val="left"/>
            </w:pPr>
            <w:r>
              <w:t>MCF 10A_TR_28</w:t>
            </w:r>
          </w:p>
        </w:tc>
        <w:tc>
          <w:tcPr>
            <w:tcW w:w="1910" w:type="dxa"/>
            <w:vAlign w:val="center"/>
          </w:tcPr>
          <w:p w14:paraId="2D51FEA7" w14:textId="0B69CF4C" w:rsidR="007D31BE" w:rsidRDefault="007D31BE" w:rsidP="007D31BE">
            <w:pPr>
              <w:pStyle w:val="SNSynopsisTOC"/>
              <w:spacing w:after="240" w:line="240" w:lineRule="auto"/>
              <w:jc w:val="left"/>
            </w:pPr>
            <w:r>
              <w:t>ERPR_TR</w:t>
            </w:r>
          </w:p>
        </w:tc>
        <w:tc>
          <w:tcPr>
            <w:tcW w:w="456" w:type="dxa"/>
            <w:vAlign w:val="center"/>
          </w:tcPr>
          <w:p w14:paraId="3DA329F4" w14:textId="75425B64" w:rsidR="007D31BE" w:rsidRDefault="007D31BE" w:rsidP="007D31BE">
            <w:pPr>
              <w:pStyle w:val="SNSynopsisTOC"/>
              <w:spacing w:after="240" w:line="240" w:lineRule="auto"/>
              <w:jc w:val="left"/>
            </w:pPr>
            <w:r>
              <w:t>4</w:t>
            </w:r>
          </w:p>
        </w:tc>
      </w:tr>
      <w:tr w:rsidR="007D31BE" w14:paraId="7752D1EA" w14:textId="77777777" w:rsidTr="007D31BE">
        <w:tc>
          <w:tcPr>
            <w:tcW w:w="4002" w:type="dxa"/>
            <w:vAlign w:val="center"/>
          </w:tcPr>
          <w:p w14:paraId="4400C9EA" w14:textId="0DB901CB" w:rsidR="007D31BE" w:rsidRDefault="007D31BE" w:rsidP="007D31BE">
            <w:pPr>
              <w:pStyle w:val="SNSynopsisTOC"/>
              <w:spacing w:after="240" w:line="240" w:lineRule="auto"/>
              <w:jc w:val="left"/>
            </w:pPr>
            <w:r>
              <w:t>Reporter.intensity.corrected.2.TMT4</w:t>
            </w:r>
          </w:p>
        </w:tc>
        <w:tc>
          <w:tcPr>
            <w:tcW w:w="2965" w:type="dxa"/>
            <w:vAlign w:val="center"/>
          </w:tcPr>
          <w:p w14:paraId="6D4EF577" w14:textId="0D8682F8" w:rsidR="007D31BE" w:rsidRDefault="007D31BE" w:rsidP="007D31BE">
            <w:pPr>
              <w:pStyle w:val="SNSynopsisTOC"/>
              <w:spacing w:after="240" w:line="240" w:lineRule="auto"/>
              <w:jc w:val="left"/>
            </w:pPr>
            <w:r>
              <w:t>MCF 10A_TR_29</w:t>
            </w:r>
          </w:p>
        </w:tc>
        <w:tc>
          <w:tcPr>
            <w:tcW w:w="1910" w:type="dxa"/>
            <w:vAlign w:val="center"/>
          </w:tcPr>
          <w:p w14:paraId="092BBFCF" w14:textId="7C5B1CBC" w:rsidR="007D31BE" w:rsidRDefault="007D31BE" w:rsidP="007D31BE">
            <w:pPr>
              <w:pStyle w:val="SNSynopsisTOC"/>
              <w:spacing w:after="240" w:line="240" w:lineRule="auto"/>
              <w:jc w:val="left"/>
            </w:pPr>
            <w:r>
              <w:t>ERPR_TR</w:t>
            </w:r>
          </w:p>
        </w:tc>
        <w:tc>
          <w:tcPr>
            <w:tcW w:w="456" w:type="dxa"/>
            <w:vAlign w:val="center"/>
          </w:tcPr>
          <w:p w14:paraId="6E6A1920" w14:textId="4E6A64C9" w:rsidR="007D31BE" w:rsidRDefault="007D31BE" w:rsidP="007D31BE">
            <w:pPr>
              <w:pStyle w:val="SNSynopsisTOC"/>
              <w:spacing w:after="240" w:line="240" w:lineRule="auto"/>
              <w:jc w:val="left"/>
            </w:pPr>
            <w:r>
              <w:t>4</w:t>
            </w:r>
          </w:p>
        </w:tc>
      </w:tr>
      <w:tr w:rsidR="007D31BE" w14:paraId="12181718" w14:textId="77777777" w:rsidTr="007D31BE">
        <w:tc>
          <w:tcPr>
            <w:tcW w:w="4002" w:type="dxa"/>
            <w:vAlign w:val="center"/>
          </w:tcPr>
          <w:p w14:paraId="3F4BF06C" w14:textId="62A96309" w:rsidR="007D31BE" w:rsidRDefault="007D31BE" w:rsidP="007D31BE">
            <w:pPr>
              <w:pStyle w:val="SNSynopsisTOC"/>
              <w:spacing w:after="240" w:line="240" w:lineRule="auto"/>
              <w:jc w:val="left"/>
            </w:pPr>
            <w:r>
              <w:t>Reporter.intensity.corrected.3.TMT4</w:t>
            </w:r>
          </w:p>
        </w:tc>
        <w:tc>
          <w:tcPr>
            <w:tcW w:w="2965" w:type="dxa"/>
            <w:vAlign w:val="center"/>
          </w:tcPr>
          <w:p w14:paraId="5F534729" w14:textId="17493F51" w:rsidR="007D31BE" w:rsidRDefault="007D31BE" w:rsidP="007D31BE">
            <w:pPr>
              <w:pStyle w:val="SNSynopsisTOC"/>
              <w:spacing w:after="240" w:line="240" w:lineRule="auto"/>
              <w:jc w:val="left"/>
            </w:pPr>
            <w:r>
              <w:t>MCF 10A_TR_30</w:t>
            </w:r>
          </w:p>
        </w:tc>
        <w:tc>
          <w:tcPr>
            <w:tcW w:w="1910" w:type="dxa"/>
            <w:vAlign w:val="center"/>
          </w:tcPr>
          <w:p w14:paraId="18DDC743" w14:textId="700EC13E" w:rsidR="007D31BE" w:rsidRDefault="007D31BE" w:rsidP="007D31BE">
            <w:pPr>
              <w:pStyle w:val="SNSynopsisTOC"/>
              <w:spacing w:after="240" w:line="240" w:lineRule="auto"/>
              <w:jc w:val="left"/>
            </w:pPr>
            <w:r>
              <w:t>ERPR_TR</w:t>
            </w:r>
          </w:p>
        </w:tc>
        <w:tc>
          <w:tcPr>
            <w:tcW w:w="456" w:type="dxa"/>
            <w:vAlign w:val="center"/>
          </w:tcPr>
          <w:p w14:paraId="0F32273D" w14:textId="011857EC" w:rsidR="007D31BE" w:rsidRDefault="007D31BE" w:rsidP="007D31BE">
            <w:pPr>
              <w:pStyle w:val="SNSynopsisTOC"/>
              <w:spacing w:after="240" w:line="240" w:lineRule="auto"/>
              <w:jc w:val="left"/>
            </w:pPr>
            <w:r>
              <w:t>4</w:t>
            </w:r>
          </w:p>
        </w:tc>
      </w:tr>
      <w:tr w:rsidR="007D31BE" w14:paraId="225D735E" w14:textId="77777777" w:rsidTr="007D31BE">
        <w:tc>
          <w:tcPr>
            <w:tcW w:w="4002" w:type="dxa"/>
            <w:vAlign w:val="center"/>
          </w:tcPr>
          <w:p w14:paraId="413AB595" w14:textId="1DF19788" w:rsidR="007D31BE" w:rsidRDefault="007D31BE" w:rsidP="007D31BE">
            <w:pPr>
              <w:pStyle w:val="SNSynopsisTOC"/>
              <w:spacing w:after="240" w:line="240" w:lineRule="auto"/>
              <w:jc w:val="left"/>
            </w:pPr>
            <w:r>
              <w:t>Reporter.intensity.corrected.4.TMT4</w:t>
            </w:r>
          </w:p>
        </w:tc>
        <w:tc>
          <w:tcPr>
            <w:tcW w:w="2965" w:type="dxa"/>
            <w:vAlign w:val="center"/>
          </w:tcPr>
          <w:p w14:paraId="0454E202" w14:textId="584F08FC" w:rsidR="007D31BE" w:rsidRDefault="007D31BE" w:rsidP="007D31BE">
            <w:pPr>
              <w:pStyle w:val="SNSynopsisTOC"/>
              <w:spacing w:after="240" w:line="240" w:lineRule="auto"/>
              <w:jc w:val="left"/>
            </w:pPr>
            <w:r>
              <w:t>ER/PR+ MCF7_TR_31</w:t>
            </w:r>
          </w:p>
        </w:tc>
        <w:tc>
          <w:tcPr>
            <w:tcW w:w="1910" w:type="dxa"/>
            <w:vAlign w:val="center"/>
          </w:tcPr>
          <w:p w14:paraId="476F2824" w14:textId="6B1882F3" w:rsidR="007D31BE" w:rsidRDefault="007D31BE" w:rsidP="007D31BE">
            <w:pPr>
              <w:pStyle w:val="SNSynopsisTOC"/>
              <w:spacing w:after="240" w:line="240" w:lineRule="auto"/>
              <w:jc w:val="left"/>
            </w:pPr>
            <w:r>
              <w:t>control_TR</w:t>
            </w:r>
          </w:p>
        </w:tc>
        <w:tc>
          <w:tcPr>
            <w:tcW w:w="456" w:type="dxa"/>
            <w:vAlign w:val="center"/>
          </w:tcPr>
          <w:p w14:paraId="0E63B683" w14:textId="26648CE1" w:rsidR="007D31BE" w:rsidRDefault="007D31BE" w:rsidP="007D31BE">
            <w:pPr>
              <w:pStyle w:val="SNSynopsisTOC"/>
              <w:spacing w:after="240" w:line="240" w:lineRule="auto"/>
              <w:jc w:val="left"/>
            </w:pPr>
            <w:r>
              <w:t>4</w:t>
            </w:r>
          </w:p>
        </w:tc>
      </w:tr>
      <w:tr w:rsidR="007D31BE" w14:paraId="64CD6D42" w14:textId="77777777" w:rsidTr="007D31BE">
        <w:tc>
          <w:tcPr>
            <w:tcW w:w="4002" w:type="dxa"/>
            <w:vAlign w:val="center"/>
          </w:tcPr>
          <w:p w14:paraId="761FA454" w14:textId="7A7D5D17" w:rsidR="007D31BE" w:rsidRDefault="007D31BE" w:rsidP="007D31BE">
            <w:pPr>
              <w:pStyle w:val="SNSynopsisTOC"/>
              <w:spacing w:after="240" w:line="240" w:lineRule="auto"/>
              <w:jc w:val="left"/>
            </w:pPr>
            <w:r>
              <w:t>Reporter.intensity.corrected.5.TMT4</w:t>
            </w:r>
          </w:p>
        </w:tc>
        <w:tc>
          <w:tcPr>
            <w:tcW w:w="2965" w:type="dxa"/>
            <w:vAlign w:val="center"/>
          </w:tcPr>
          <w:p w14:paraId="36F019C9" w14:textId="366934E4" w:rsidR="007D31BE" w:rsidRDefault="007D31BE" w:rsidP="007D31BE">
            <w:pPr>
              <w:pStyle w:val="SNSynopsisTOC"/>
              <w:spacing w:after="240" w:line="240" w:lineRule="auto"/>
              <w:jc w:val="left"/>
            </w:pPr>
            <w:r>
              <w:t>ER/PR+ MCF7_TR_32</w:t>
            </w:r>
          </w:p>
        </w:tc>
        <w:tc>
          <w:tcPr>
            <w:tcW w:w="1910" w:type="dxa"/>
            <w:vAlign w:val="center"/>
          </w:tcPr>
          <w:p w14:paraId="341A03D2" w14:textId="7D1EDA47" w:rsidR="007D31BE" w:rsidRDefault="007D31BE" w:rsidP="007D31BE">
            <w:pPr>
              <w:pStyle w:val="SNSynopsisTOC"/>
              <w:spacing w:after="240" w:line="240" w:lineRule="auto"/>
              <w:jc w:val="left"/>
            </w:pPr>
            <w:r>
              <w:t>control_TR</w:t>
            </w:r>
          </w:p>
        </w:tc>
        <w:tc>
          <w:tcPr>
            <w:tcW w:w="456" w:type="dxa"/>
            <w:vAlign w:val="center"/>
          </w:tcPr>
          <w:p w14:paraId="651153EC" w14:textId="23A8D2A0" w:rsidR="007D31BE" w:rsidRDefault="007D31BE" w:rsidP="007D31BE">
            <w:pPr>
              <w:pStyle w:val="SNSynopsisTOC"/>
              <w:spacing w:after="240" w:line="240" w:lineRule="auto"/>
              <w:jc w:val="left"/>
            </w:pPr>
            <w:r>
              <w:t>4</w:t>
            </w:r>
          </w:p>
        </w:tc>
      </w:tr>
      <w:tr w:rsidR="007D31BE" w14:paraId="0A25B0C3" w14:textId="77777777" w:rsidTr="007D31BE">
        <w:tc>
          <w:tcPr>
            <w:tcW w:w="4002" w:type="dxa"/>
            <w:vAlign w:val="center"/>
          </w:tcPr>
          <w:p w14:paraId="37E565BA" w14:textId="1EA50F48" w:rsidR="007D31BE" w:rsidRDefault="007D31BE" w:rsidP="007D31BE">
            <w:pPr>
              <w:pStyle w:val="SNSynopsisTOC"/>
              <w:spacing w:after="240" w:line="240" w:lineRule="auto"/>
              <w:jc w:val="left"/>
            </w:pPr>
            <w:r>
              <w:t>Reporter.intensity.corrected.6.TMT4</w:t>
            </w:r>
          </w:p>
        </w:tc>
        <w:tc>
          <w:tcPr>
            <w:tcW w:w="2965" w:type="dxa"/>
            <w:vAlign w:val="center"/>
          </w:tcPr>
          <w:p w14:paraId="767C67DC" w14:textId="3D47F7C0" w:rsidR="007D31BE" w:rsidRDefault="007D31BE" w:rsidP="007D31BE">
            <w:pPr>
              <w:pStyle w:val="SNSynopsisTOC"/>
              <w:spacing w:after="240" w:line="240" w:lineRule="auto"/>
              <w:jc w:val="left"/>
            </w:pPr>
            <w:r>
              <w:t>ER/PR+ MCF7_TR_33</w:t>
            </w:r>
          </w:p>
        </w:tc>
        <w:tc>
          <w:tcPr>
            <w:tcW w:w="1910" w:type="dxa"/>
            <w:vAlign w:val="center"/>
          </w:tcPr>
          <w:p w14:paraId="1DA95437" w14:textId="0CF85C3E" w:rsidR="007D31BE" w:rsidRDefault="007D31BE" w:rsidP="007D31BE">
            <w:pPr>
              <w:pStyle w:val="SNSynopsisTOC"/>
              <w:spacing w:after="240" w:line="240" w:lineRule="auto"/>
              <w:jc w:val="left"/>
            </w:pPr>
            <w:r>
              <w:t>control_TR</w:t>
            </w:r>
          </w:p>
        </w:tc>
        <w:tc>
          <w:tcPr>
            <w:tcW w:w="456" w:type="dxa"/>
            <w:vAlign w:val="center"/>
          </w:tcPr>
          <w:p w14:paraId="04108E09" w14:textId="2EF761AF" w:rsidR="007D31BE" w:rsidRDefault="007D31BE" w:rsidP="007D31BE">
            <w:pPr>
              <w:pStyle w:val="SNSynopsisTOC"/>
              <w:spacing w:after="240" w:line="240" w:lineRule="auto"/>
              <w:jc w:val="left"/>
            </w:pPr>
            <w:r>
              <w:t>4</w:t>
            </w:r>
          </w:p>
        </w:tc>
      </w:tr>
      <w:tr w:rsidR="007D31BE" w14:paraId="653CC37B" w14:textId="77777777" w:rsidTr="007D31BE">
        <w:tc>
          <w:tcPr>
            <w:tcW w:w="4002" w:type="dxa"/>
            <w:vAlign w:val="center"/>
          </w:tcPr>
          <w:p w14:paraId="62FAD2DF" w14:textId="636B4206" w:rsidR="007D31BE" w:rsidRDefault="007D31BE" w:rsidP="007D31BE">
            <w:pPr>
              <w:pStyle w:val="SNSynopsisTOC"/>
              <w:spacing w:after="240" w:line="240" w:lineRule="auto"/>
              <w:jc w:val="left"/>
            </w:pPr>
            <w:r>
              <w:t>Reporter.intensity.corrected.7.TMT4</w:t>
            </w:r>
          </w:p>
        </w:tc>
        <w:tc>
          <w:tcPr>
            <w:tcW w:w="2965" w:type="dxa"/>
            <w:vAlign w:val="center"/>
          </w:tcPr>
          <w:p w14:paraId="4B78B164" w14:textId="24D0DD03" w:rsidR="007D31BE" w:rsidRDefault="007D31BE" w:rsidP="007D31BE">
            <w:pPr>
              <w:pStyle w:val="SNSynopsisTOC"/>
              <w:spacing w:after="240" w:line="240" w:lineRule="auto"/>
              <w:jc w:val="left"/>
            </w:pPr>
            <w:r>
              <w:t>HER2+ HCC 1954_TR_34</w:t>
            </w:r>
          </w:p>
        </w:tc>
        <w:tc>
          <w:tcPr>
            <w:tcW w:w="1910" w:type="dxa"/>
            <w:vAlign w:val="center"/>
          </w:tcPr>
          <w:p w14:paraId="703A373F" w14:textId="7BBB8717" w:rsidR="007D31BE" w:rsidRDefault="007D31BE" w:rsidP="007D31BE">
            <w:pPr>
              <w:pStyle w:val="SNSynopsisTOC"/>
              <w:spacing w:after="240" w:line="240" w:lineRule="auto"/>
              <w:jc w:val="left"/>
            </w:pPr>
            <w:r>
              <w:t>HER2_TR</w:t>
            </w:r>
          </w:p>
        </w:tc>
        <w:tc>
          <w:tcPr>
            <w:tcW w:w="456" w:type="dxa"/>
            <w:vAlign w:val="center"/>
          </w:tcPr>
          <w:p w14:paraId="046657A3" w14:textId="643A76BD" w:rsidR="007D31BE" w:rsidRDefault="007D31BE" w:rsidP="007D31BE">
            <w:pPr>
              <w:pStyle w:val="SNSynopsisTOC"/>
              <w:spacing w:after="240" w:line="240" w:lineRule="auto"/>
              <w:jc w:val="left"/>
            </w:pPr>
            <w:r>
              <w:t>4</w:t>
            </w:r>
          </w:p>
        </w:tc>
      </w:tr>
      <w:tr w:rsidR="007D31BE" w14:paraId="1D44E224" w14:textId="77777777" w:rsidTr="007D31BE">
        <w:tc>
          <w:tcPr>
            <w:tcW w:w="4002" w:type="dxa"/>
            <w:vAlign w:val="center"/>
          </w:tcPr>
          <w:p w14:paraId="67243985" w14:textId="31EA1464" w:rsidR="007D31BE" w:rsidRDefault="007D31BE" w:rsidP="007D31BE">
            <w:pPr>
              <w:pStyle w:val="SNSynopsisTOC"/>
              <w:spacing w:after="240" w:line="240" w:lineRule="auto"/>
              <w:jc w:val="left"/>
            </w:pPr>
            <w:r>
              <w:t>Reporter.intensity.corrected.8.TMT4</w:t>
            </w:r>
          </w:p>
        </w:tc>
        <w:tc>
          <w:tcPr>
            <w:tcW w:w="2965" w:type="dxa"/>
            <w:vAlign w:val="center"/>
          </w:tcPr>
          <w:p w14:paraId="73BF9C79" w14:textId="7C1D1119" w:rsidR="007D31BE" w:rsidRDefault="007D31BE" w:rsidP="007D31BE">
            <w:pPr>
              <w:pStyle w:val="SNSynopsisTOC"/>
              <w:spacing w:after="240" w:line="240" w:lineRule="auto"/>
              <w:jc w:val="left"/>
            </w:pPr>
            <w:r>
              <w:t>HER2+ HCC 1954_TR_35</w:t>
            </w:r>
          </w:p>
        </w:tc>
        <w:tc>
          <w:tcPr>
            <w:tcW w:w="1910" w:type="dxa"/>
            <w:vAlign w:val="center"/>
          </w:tcPr>
          <w:p w14:paraId="18E2C326" w14:textId="0225E4F2" w:rsidR="007D31BE" w:rsidRDefault="007D31BE" w:rsidP="007D31BE">
            <w:pPr>
              <w:pStyle w:val="SNSynopsisTOC"/>
              <w:spacing w:after="240" w:line="240" w:lineRule="auto"/>
              <w:jc w:val="left"/>
            </w:pPr>
            <w:r>
              <w:t>HER2_TR</w:t>
            </w:r>
          </w:p>
        </w:tc>
        <w:tc>
          <w:tcPr>
            <w:tcW w:w="456" w:type="dxa"/>
            <w:vAlign w:val="center"/>
          </w:tcPr>
          <w:p w14:paraId="4E653F94" w14:textId="02CCCAF2" w:rsidR="007D31BE" w:rsidRDefault="007D31BE" w:rsidP="007D31BE">
            <w:pPr>
              <w:pStyle w:val="SNSynopsisTOC"/>
              <w:spacing w:after="240" w:line="240" w:lineRule="auto"/>
              <w:jc w:val="left"/>
            </w:pPr>
            <w:r>
              <w:t>4</w:t>
            </w:r>
          </w:p>
        </w:tc>
      </w:tr>
      <w:tr w:rsidR="007D31BE" w14:paraId="6DA97238" w14:textId="77777777" w:rsidTr="007D31BE">
        <w:tc>
          <w:tcPr>
            <w:tcW w:w="4002" w:type="dxa"/>
            <w:vAlign w:val="center"/>
          </w:tcPr>
          <w:p w14:paraId="76A43C97" w14:textId="05924DC8" w:rsidR="007D31BE" w:rsidRDefault="007D31BE" w:rsidP="007D31BE">
            <w:pPr>
              <w:pStyle w:val="SNSynopsisTOC"/>
              <w:spacing w:after="240" w:line="240" w:lineRule="auto"/>
              <w:jc w:val="left"/>
            </w:pPr>
            <w:r>
              <w:t>Reporter.intensity.corrected.9.TMT4</w:t>
            </w:r>
          </w:p>
        </w:tc>
        <w:tc>
          <w:tcPr>
            <w:tcW w:w="2965" w:type="dxa"/>
            <w:vAlign w:val="center"/>
          </w:tcPr>
          <w:p w14:paraId="15B571EE" w14:textId="58BEAE0B" w:rsidR="007D31BE" w:rsidRDefault="007D31BE" w:rsidP="007D31BE">
            <w:pPr>
              <w:pStyle w:val="SNSynopsisTOC"/>
              <w:spacing w:after="240" w:line="240" w:lineRule="auto"/>
              <w:jc w:val="left"/>
            </w:pPr>
            <w:r>
              <w:t>HER2+ HCC 1954_TR_36</w:t>
            </w:r>
          </w:p>
        </w:tc>
        <w:tc>
          <w:tcPr>
            <w:tcW w:w="1910" w:type="dxa"/>
            <w:vAlign w:val="center"/>
          </w:tcPr>
          <w:p w14:paraId="6CE081B6" w14:textId="2627BDA5" w:rsidR="007D31BE" w:rsidRDefault="007D31BE" w:rsidP="007D31BE">
            <w:pPr>
              <w:pStyle w:val="SNSynopsisTOC"/>
              <w:spacing w:after="240" w:line="240" w:lineRule="auto"/>
              <w:jc w:val="left"/>
            </w:pPr>
            <w:r>
              <w:t>HER2_TR</w:t>
            </w:r>
          </w:p>
        </w:tc>
        <w:tc>
          <w:tcPr>
            <w:tcW w:w="456" w:type="dxa"/>
            <w:vAlign w:val="center"/>
          </w:tcPr>
          <w:p w14:paraId="7BDD238A" w14:textId="5DA320E8" w:rsidR="007D31BE" w:rsidRDefault="007D31BE" w:rsidP="007D31BE">
            <w:pPr>
              <w:pStyle w:val="SNSynopsisTOC"/>
              <w:spacing w:after="240" w:line="240" w:lineRule="auto"/>
              <w:jc w:val="left"/>
            </w:pPr>
            <w:r>
              <w:t>4</w:t>
            </w:r>
          </w:p>
        </w:tc>
      </w:tr>
      <w:tr w:rsidR="007D31BE" w14:paraId="2EB0091A" w14:textId="77777777" w:rsidTr="007D31BE">
        <w:tc>
          <w:tcPr>
            <w:tcW w:w="4002" w:type="dxa"/>
            <w:vAlign w:val="center"/>
          </w:tcPr>
          <w:p w14:paraId="188FCFBF" w14:textId="56324670" w:rsidR="007D31BE" w:rsidRDefault="007D31BE" w:rsidP="007D31BE">
            <w:pPr>
              <w:pStyle w:val="SNSynopsisTOC"/>
              <w:spacing w:after="240" w:line="240" w:lineRule="auto"/>
              <w:jc w:val="left"/>
            </w:pPr>
            <w:r>
              <w:t>Reporter.intensity.corrected.10.TMT4</w:t>
            </w:r>
          </w:p>
        </w:tc>
        <w:tc>
          <w:tcPr>
            <w:tcW w:w="2965" w:type="dxa"/>
            <w:vAlign w:val="center"/>
          </w:tcPr>
          <w:p w14:paraId="6021A089" w14:textId="61C50E94" w:rsidR="007D31BE" w:rsidRDefault="007D31BE" w:rsidP="007D31BE">
            <w:pPr>
              <w:pStyle w:val="SNSynopsisTOC"/>
              <w:spacing w:after="240" w:line="240" w:lineRule="auto"/>
              <w:jc w:val="left"/>
            </w:pPr>
            <w:r>
              <w:t>pool_4</w:t>
            </w:r>
          </w:p>
        </w:tc>
        <w:tc>
          <w:tcPr>
            <w:tcW w:w="1910" w:type="dxa"/>
            <w:vAlign w:val="center"/>
          </w:tcPr>
          <w:p w14:paraId="051892EC" w14:textId="5FCD2013" w:rsidR="007D31BE" w:rsidRDefault="007D31BE" w:rsidP="007D31BE">
            <w:pPr>
              <w:pStyle w:val="SNSynopsisTOC"/>
              <w:spacing w:after="240" w:line="240" w:lineRule="auto"/>
              <w:jc w:val="left"/>
            </w:pPr>
            <w:r>
              <w:t>pool</w:t>
            </w:r>
          </w:p>
        </w:tc>
        <w:tc>
          <w:tcPr>
            <w:tcW w:w="456" w:type="dxa"/>
            <w:vAlign w:val="center"/>
          </w:tcPr>
          <w:p w14:paraId="1AC91179" w14:textId="5B5470B6" w:rsidR="007D31BE" w:rsidRDefault="007D31BE" w:rsidP="007D31BE">
            <w:pPr>
              <w:pStyle w:val="SNSynopsisTOC"/>
              <w:spacing w:after="240" w:line="240" w:lineRule="auto"/>
              <w:jc w:val="left"/>
            </w:pPr>
            <w:r>
              <w:t>4</w:t>
            </w:r>
          </w:p>
        </w:tc>
      </w:tr>
    </w:tbl>
    <w:p w14:paraId="2A98F53C" w14:textId="6BBD3994" w:rsidR="009246AD" w:rsidRDefault="009246AD" w:rsidP="000B5610">
      <w:pPr>
        <w:pStyle w:val="SNSynopsisTOC"/>
        <w:spacing w:after="240"/>
        <w:jc w:val="left"/>
      </w:pPr>
    </w:p>
    <w:sectPr w:rsidR="009246AD" w:rsidSect="000B5610">
      <w:footerReference w:type="even" r:id="rId14"/>
      <w:footerReference w:type="default" r:id="rId15"/>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1"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2" w:author="Graw, Stefan H" w:date="2020-02-26T13:40:00Z" w:initials="GSH">
    <w:p w14:paraId="648A5204" w14:textId="77777777" w:rsidR="00273587" w:rsidRDefault="00273587" w:rsidP="00273587">
      <w:pPr>
        <w:pStyle w:val="Heading1"/>
        <w:shd w:val="clear" w:color="auto" w:fill="FFFFFF"/>
        <w:spacing w:before="120" w:beforeAutospacing="0" w:after="120" w:afterAutospacing="0" w:line="300" w:lineRule="atLeast"/>
        <w:rPr>
          <w:rFonts w:ascii="Arial" w:hAnsi="Arial" w:cs="Arial"/>
          <w:color w:val="000000"/>
          <w:sz w:val="34"/>
          <w:szCs w:val="34"/>
        </w:rPr>
      </w:pPr>
      <w:r>
        <w:rPr>
          <w:rStyle w:val="CommentReference"/>
        </w:rPr>
        <w:annotationRef/>
      </w:r>
      <w:r>
        <w:rPr>
          <w:rFonts w:ascii="Arial" w:hAnsi="Arial" w:cs="Arial"/>
          <w:color w:val="000000"/>
          <w:sz w:val="34"/>
          <w:szCs w:val="34"/>
        </w:rPr>
        <w:t>Absolute quantification of proteins by LCMSE: a virtue of parallel MS acquisition.</w:t>
      </w:r>
    </w:p>
    <w:p w14:paraId="297961B6" w14:textId="77777777" w:rsidR="00273587" w:rsidRDefault="00EE5762" w:rsidP="00273587">
      <w:pPr>
        <w:shd w:val="clear" w:color="auto" w:fill="FFFFFF"/>
        <w:rPr>
          <w:rFonts w:ascii="Arial" w:hAnsi="Arial" w:cs="Arial"/>
          <w:color w:val="000000"/>
          <w:sz w:val="22"/>
          <w:szCs w:val="22"/>
        </w:rPr>
      </w:pPr>
      <w:hyperlink r:id="rId1" w:history="1">
        <w:r w:rsidR="00273587">
          <w:rPr>
            <w:rStyle w:val="Hyperlink"/>
            <w:rFonts w:ascii="Arial" w:hAnsi="Arial" w:cs="Arial"/>
            <w:color w:val="660066"/>
            <w:sz w:val="22"/>
            <w:szCs w:val="22"/>
          </w:rPr>
          <w:t>Silva JC</w:t>
        </w:r>
      </w:hyperlink>
      <w:r w:rsidR="00273587">
        <w:rPr>
          <w:rFonts w:ascii="Arial" w:hAnsi="Arial" w:cs="Arial"/>
          <w:color w:val="000000"/>
          <w:sz w:val="19"/>
          <w:szCs w:val="19"/>
          <w:vertAlign w:val="superscript"/>
        </w:rPr>
        <w:t>1</w:t>
      </w:r>
      <w:r w:rsidR="00273587">
        <w:rPr>
          <w:rFonts w:ascii="Arial" w:hAnsi="Arial" w:cs="Arial"/>
          <w:color w:val="000000"/>
          <w:sz w:val="22"/>
          <w:szCs w:val="22"/>
        </w:rPr>
        <w:t>, </w:t>
      </w:r>
      <w:hyperlink r:id="rId2" w:history="1">
        <w:r w:rsidR="00273587">
          <w:rPr>
            <w:rStyle w:val="Hyperlink"/>
            <w:rFonts w:ascii="Arial" w:hAnsi="Arial" w:cs="Arial"/>
            <w:color w:val="660066"/>
            <w:sz w:val="22"/>
            <w:szCs w:val="22"/>
          </w:rPr>
          <w:t>Gorenstein MV</w:t>
        </w:r>
      </w:hyperlink>
      <w:r w:rsidR="00273587">
        <w:rPr>
          <w:rFonts w:ascii="Arial" w:hAnsi="Arial" w:cs="Arial"/>
          <w:color w:val="000000"/>
          <w:sz w:val="22"/>
          <w:szCs w:val="22"/>
        </w:rPr>
        <w:t>, </w:t>
      </w:r>
      <w:hyperlink r:id="rId3" w:history="1">
        <w:r w:rsidR="00273587">
          <w:rPr>
            <w:rStyle w:val="Hyperlink"/>
            <w:rFonts w:ascii="Arial" w:hAnsi="Arial" w:cs="Arial"/>
            <w:color w:val="660066"/>
            <w:sz w:val="22"/>
            <w:szCs w:val="22"/>
          </w:rPr>
          <w:t>Li GZ</w:t>
        </w:r>
      </w:hyperlink>
      <w:r w:rsidR="00273587">
        <w:rPr>
          <w:rFonts w:ascii="Arial" w:hAnsi="Arial" w:cs="Arial"/>
          <w:color w:val="000000"/>
          <w:sz w:val="22"/>
          <w:szCs w:val="22"/>
        </w:rPr>
        <w:t>, </w:t>
      </w:r>
      <w:hyperlink r:id="rId4" w:history="1">
        <w:r w:rsidR="00273587">
          <w:rPr>
            <w:rStyle w:val="Hyperlink"/>
            <w:rFonts w:ascii="Arial" w:hAnsi="Arial" w:cs="Arial"/>
            <w:color w:val="660066"/>
            <w:sz w:val="22"/>
            <w:szCs w:val="22"/>
          </w:rPr>
          <w:t>Vissers JP</w:t>
        </w:r>
      </w:hyperlink>
      <w:r w:rsidR="00273587">
        <w:rPr>
          <w:rFonts w:ascii="Arial" w:hAnsi="Arial" w:cs="Arial"/>
          <w:color w:val="000000"/>
          <w:sz w:val="22"/>
          <w:szCs w:val="22"/>
        </w:rPr>
        <w:t>, </w:t>
      </w:r>
      <w:hyperlink r:id="rId5" w:history="1">
        <w:r w:rsidR="00273587">
          <w:rPr>
            <w:rStyle w:val="Hyperlink"/>
            <w:rFonts w:ascii="Arial" w:hAnsi="Arial" w:cs="Arial"/>
            <w:color w:val="660066"/>
            <w:sz w:val="22"/>
            <w:szCs w:val="22"/>
          </w:rPr>
          <w:t>Geromanos SJ</w:t>
        </w:r>
      </w:hyperlink>
      <w:r w:rsidR="00273587">
        <w:rPr>
          <w:rFonts w:ascii="Arial" w:hAnsi="Arial" w:cs="Arial"/>
          <w:color w:val="000000"/>
          <w:sz w:val="22"/>
          <w:szCs w:val="22"/>
        </w:rPr>
        <w:t>.</w:t>
      </w:r>
    </w:p>
    <w:p w14:paraId="2046436C" w14:textId="245BE25E" w:rsidR="00273587" w:rsidRDefault="00273587">
      <w:pPr>
        <w:pStyle w:val="CommentText"/>
      </w:pPr>
    </w:p>
    <w:p w14:paraId="7407FBE6" w14:textId="77777777" w:rsidR="00273587" w:rsidRDefault="00273587">
      <w:pPr>
        <w:pStyle w:val="CommentText"/>
      </w:pPr>
    </w:p>
  </w:comment>
  <w:comment w:id="3" w:author="Graw, Stefan H" w:date="2020-02-03T14:49:00Z" w:initials="GSH">
    <w:p w14:paraId="0CF744F0" w14:textId="1FCDFA5E" w:rsidR="00D73446" w:rsidRDefault="00D73446">
      <w:pPr>
        <w:pStyle w:val="CommentText"/>
      </w:pPr>
      <w:r>
        <w:rPr>
          <w:rStyle w:val="CommentReference"/>
        </w:rPr>
        <w:annotationRef/>
      </w:r>
      <w:r>
        <w:t>insert DAtest reference</w:t>
      </w:r>
    </w:p>
  </w:comment>
  <w:comment w:id="4" w:author="Graw, Stefan H" w:date="2020-03-02T13:37:00Z" w:initials="GSH">
    <w:p w14:paraId="151F0ECF" w14:textId="5C405F6E" w:rsidR="00E90FF7" w:rsidRDefault="00E90FF7">
      <w:pPr>
        <w:pStyle w:val="CommentText"/>
      </w:pPr>
      <w:r>
        <w:rPr>
          <w:rStyle w:val="CommentReference"/>
        </w:rPr>
        <w:annotationRef/>
      </w:r>
      <w:r>
        <w:t xml:space="preserve">R packages and DEP </w:t>
      </w:r>
      <w:hyperlink r:id="rId6" w:history="1">
        <w:r>
          <w:rPr>
            <w:rStyle w:val="Hyperlink"/>
          </w:rPr>
          <w:t>https://bioconductor.org/packages/release/bioc/html/DEP.html</w:t>
        </w:r>
      </w:hyperlink>
    </w:p>
  </w:comment>
  <w:comment w:id="7" w:author="Graw, Stefan H" w:date="2020-02-03T14:09:00Z" w:initials="GSH">
    <w:p w14:paraId="645CE354" w14:textId="5126E5A1" w:rsidR="00FD476E" w:rsidRDefault="00FD476E">
      <w:pPr>
        <w:pStyle w:val="CommentText"/>
        <w:rPr>
          <w:rFonts w:ascii="Segoe UI" w:hAnsi="Segoe UI" w:cs="Segoe UI"/>
          <w:color w:val="222222"/>
          <w:shd w:val="clear" w:color="auto" w:fill="FFFFFF"/>
        </w:rPr>
      </w:pPr>
      <w:r>
        <w:rPr>
          <w:rStyle w:val="CommentReference"/>
        </w:rPr>
        <w:annotationRef/>
      </w:r>
      <w:r>
        <w:rPr>
          <w:rFonts w:ascii="Segoe UI" w:hAnsi="Segoe UI" w:cs="Segoe UI"/>
          <w:color w:val="222222"/>
          <w:shd w:val="clear" w:color="auto" w:fill="FFFFFF"/>
        </w:rPr>
        <w:t>Tyanova, S., Temu, T. &amp; Cox, J. The MaxQuant computational platform for mass spectrometry-based shotgun proteomics. </w:t>
      </w:r>
      <w:r>
        <w:rPr>
          <w:rFonts w:ascii="Segoe UI" w:hAnsi="Segoe UI" w:cs="Segoe UI"/>
          <w:i/>
          <w:iCs/>
          <w:color w:val="222222"/>
          <w:shd w:val="clear" w:color="auto" w:fill="FFFFFF"/>
        </w:rPr>
        <w:t>Nat Protoc</w:t>
      </w:r>
      <w:r>
        <w:rPr>
          <w:rFonts w:ascii="Segoe UI" w:hAnsi="Segoe UI" w:cs="Segoe UI"/>
          <w:color w:val="222222"/>
          <w:shd w:val="clear" w:color="auto" w:fill="FFFFFF"/>
        </w:rPr>
        <w:t> </w:t>
      </w:r>
      <w:r>
        <w:rPr>
          <w:rFonts w:ascii="Segoe UI" w:hAnsi="Segoe UI" w:cs="Segoe UI"/>
          <w:b/>
          <w:bCs/>
          <w:color w:val="222222"/>
          <w:shd w:val="clear" w:color="auto" w:fill="FFFFFF"/>
        </w:rPr>
        <w:t>11, </w:t>
      </w:r>
      <w:r>
        <w:rPr>
          <w:rFonts w:ascii="Segoe UI" w:hAnsi="Segoe UI" w:cs="Segoe UI"/>
          <w:color w:val="222222"/>
          <w:shd w:val="clear" w:color="auto" w:fill="FFFFFF"/>
        </w:rPr>
        <w:t xml:space="preserve">2301–2319 (2016). </w:t>
      </w:r>
      <w:hyperlink r:id="rId7" w:history="1">
        <w:r w:rsidRPr="00D5203A">
          <w:rPr>
            <w:rStyle w:val="Hyperlink"/>
            <w:rFonts w:ascii="Segoe UI" w:hAnsi="Segoe UI" w:cs="Segoe UI"/>
            <w:shd w:val="clear" w:color="auto" w:fill="FFFFFF"/>
          </w:rPr>
          <w:t>https://doi.org/10.1038/nprot.2016.136</w:t>
        </w:r>
      </w:hyperlink>
    </w:p>
    <w:p w14:paraId="48BFC6F3" w14:textId="460DC901" w:rsidR="00FD476E" w:rsidRDefault="00FD476E">
      <w:pPr>
        <w:pStyle w:val="CommentText"/>
        <w:rPr>
          <w:rFonts w:ascii="Segoe UI" w:hAnsi="Segoe UI" w:cs="Segoe UI"/>
          <w:color w:val="222222"/>
          <w:shd w:val="clear" w:color="auto" w:fill="FFFFFF"/>
        </w:rPr>
      </w:pPr>
    </w:p>
    <w:p w14:paraId="19E50B6D" w14:textId="4814DE7A" w:rsidR="00FD476E" w:rsidRDefault="00EE5762">
      <w:pPr>
        <w:pStyle w:val="CommentText"/>
      </w:pPr>
      <w:hyperlink r:id="rId8" w:anchor="citeas" w:history="1">
        <w:r w:rsidR="00FD476E">
          <w:rPr>
            <w:rStyle w:val="Hyperlink"/>
          </w:rPr>
          <w:t>https://www.nature.com/articles/nprot.2016.136#citeas</w:t>
        </w:r>
      </w:hyperlink>
    </w:p>
  </w:comment>
  <w:comment w:id="8" w:author="Graw, Stefan H" w:date="2020-02-03T15:40:00Z" w:initials="GSH">
    <w:p w14:paraId="58E574D4" w14:textId="1CBF9034" w:rsidR="00CC11D5" w:rsidRDefault="00CC11D5">
      <w:pPr>
        <w:pStyle w:val="CommentText"/>
      </w:pPr>
      <w:r>
        <w:rPr>
          <w:rStyle w:val="CommentReference"/>
        </w:rPr>
        <w:annotationRef/>
      </w:r>
      <w:r>
        <w:t>Need to reference/describe NA heatmap</w:t>
      </w:r>
    </w:p>
  </w:comment>
  <w:comment w:id="9" w:author="Graw, Stefan H" w:date="2020-01-07T12:27:00Z" w:initials="GSH">
    <w:p w14:paraId="75071C1B" w14:textId="25643378" w:rsidR="00534D38" w:rsidRDefault="00534D38">
      <w:pPr>
        <w:pStyle w:val="CommentText"/>
      </w:pPr>
      <w:r>
        <w:rPr>
          <w:rStyle w:val="CommentReference"/>
        </w:rPr>
        <w:annotationRef/>
      </w:r>
      <w:r>
        <w:t>There are a few more method that aren’t working yet</w:t>
      </w:r>
    </w:p>
  </w:comment>
  <w:comment w:id="10" w:author="Graw, Stefan H" w:date="2020-01-07T12:33:00Z" w:initials="GSH">
    <w:p w14:paraId="51BDF753" w14:textId="318DC228" w:rsidR="00534D38" w:rsidRDefault="00534D38">
      <w:pPr>
        <w:pStyle w:val="CommentText"/>
      </w:pPr>
      <w:r>
        <w:rPr>
          <w:rStyle w:val="CommentReference"/>
        </w:rPr>
        <w:annotationRef/>
      </w:r>
      <w:r w:rsidR="00DA791B">
        <w:t>I need to look into this again, the spike-ins seem to be quite small if it is on natural scale</w:t>
      </w:r>
    </w:p>
  </w:comment>
  <w:comment w:id="12" w:author="Graw, Stefan H" w:date="2020-03-02T13:44:00Z" w:initials="GSH">
    <w:p w14:paraId="0EC9DD26" w14:textId="6ACC827D" w:rsidR="00FE5397" w:rsidRDefault="00FE5397">
      <w:pPr>
        <w:pStyle w:val="CommentText"/>
      </w:pPr>
      <w:r>
        <w:rPr>
          <w:rStyle w:val="CommentReference"/>
        </w:rPr>
        <w:annotationRef/>
      </w:r>
      <w:r>
        <w:t>Is there anything else I need to include about the data?</w:t>
      </w:r>
    </w:p>
  </w:comment>
  <w:comment w:id="13" w:author="Graw, Stefan H" w:date="2020-03-02T13:44:00Z" w:initials="GSH">
    <w:p w14:paraId="7A3E5F7E" w14:textId="67E6A769" w:rsidR="00FE5397" w:rsidRDefault="00FE5397">
      <w:pPr>
        <w:pStyle w:val="CommentText"/>
      </w:pPr>
      <w:r>
        <w:rPr>
          <w:rStyle w:val="CommentReference"/>
        </w:rPr>
        <w:annotationRef/>
      </w:r>
      <w:r>
        <w:t>What MS machine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69B4329E" w15:done="0"/>
  <w15:commentEx w15:paraId="7407FBE6" w15:done="0"/>
  <w15:commentEx w15:paraId="0CF744F0" w15:done="0"/>
  <w15:commentEx w15:paraId="151F0ECF" w15:done="0"/>
  <w15:commentEx w15:paraId="19E50B6D" w15:done="0"/>
  <w15:commentEx w15:paraId="58E574D4" w15:done="0"/>
  <w15:commentEx w15:paraId="75071C1B" w15:done="0"/>
  <w15:commentEx w15:paraId="51BDF753" w15:done="0"/>
  <w15:commentEx w15:paraId="0EC9DD26" w15:done="0"/>
  <w15:commentEx w15:paraId="7A3E5F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B1030" w14:textId="77777777" w:rsidR="00EE5762" w:rsidRDefault="00EE5762">
      <w:r>
        <w:separator/>
      </w:r>
    </w:p>
  </w:endnote>
  <w:endnote w:type="continuationSeparator" w:id="0">
    <w:p w14:paraId="60531B6A" w14:textId="77777777" w:rsidR="00EE5762" w:rsidRDefault="00EE5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33780C91"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11F6">
      <w:rPr>
        <w:rStyle w:val="PageNumber"/>
        <w:noProof/>
      </w:rPr>
      <w:t>10</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95831" w14:textId="77777777" w:rsidR="00EE5762" w:rsidRDefault="00EE5762">
      <w:r>
        <w:separator/>
      </w:r>
    </w:p>
  </w:footnote>
  <w:footnote w:type="continuationSeparator" w:id="0">
    <w:p w14:paraId="05223047" w14:textId="77777777" w:rsidR="00EE5762" w:rsidRDefault="00EE5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record-ids&gt;&lt;/item&gt;&lt;/Libraries&gt;"/>
  </w:docVars>
  <w:rsids>
    <w:rsidRoot w:val="00807AE2"/>
    <w:rsid w:val="000002F2"/>
    <w:rsid w:val="00050897"/>
    <w:rsid w:val="0005660F"/>
    <w:rsid w:val="000702AD"/>
    <w:rsid w:val="000A0F9B"/>
    <w:rsid w:val="000B2EEB"/>
    <w:rsid w:val="000B5610"/>
    <w:rsid w:val="000B6C7E"/>
    <w:rsid w:val="000C05CC"/>
    <w:rsid w:val="000D1DAE"/>
    <w:rsid w:val="001011F6"/>
    <w:rsid w:val="00103397"/>
    <w:rsid w:val="00111C18"/>
    <w:rsid w:val="00111D9F"/>
    <w:rsid w:val="00121CB5"/>
    <w:rsid w:val="00155231"/>
    <w:rsid w:val="0016145A"/>
    <w:rsid w:val="00162828"/>
    <w:rsid w:val="00164635"/>
    <w:rsid w:val="00195ACA"/>
    <w:rsid w:val="001A7A90"/>
    <w:rsid w:val="001B1113"/>
    <w:rsid w:val="001F6A08"/>
    <w:rsid w:val="00207ECD"/>
    <w:rsid w:val="00212B1D"/>
    <w:rsid w:val="00240BAD"/>
    <w:rsid w:val="00242C64"/>
    <w:rsid w:val="002630B7"/>
    <w:rsid w:val="0026438B"/>
    <w:rsid w:val="00266549"/>
    <w:rsid w:val="00271A02"/>
    <w:rsid w:val="00273587"/>
    <w:rsid w:val="002A7493"/>
    <w:rsid w:val="002C3431"/>
    <w:rsid w:val="002C6F82"/>
    <w:rsid w:val="0031076B"/>
    <w:rsid w:val="00311A3B"/>
    <w:rsid w:val="0031373B"/>
    <w:rsid w:val="00324128"/>
    <w:rsid w:val="00324420"/>
    <w:rsid w:val="00334AED"/>
    <w:rsid w:val="00342944"/>
    <w:rsid w:val="00360B3D"/>
    <w:rsid w:val="00361E35"/>
    <w:rsid w:val="003664E9"/>
    <w:rsid w:val="003679A1"/>
    <w:rsid w:val="003A42F0"/>
    <w:rsid w:val="003B4AF3"/>
    <w:rsid w:val="003B4DF6"/>
    <w:rsid w:val="003E0740"/>
    <w:rsid w:val="003E1F76"/>
    <w:rsid w:val="003F4CB6"/>
    <w:rsid w:val="0040540C"/>
    <w:rsid w:val="00405542"/>
    <w:rsid w:val="004554FB"/>
    <w:rsid w:val="00472691"/>
    <w:rsid w:val="00475FD2"/>
    <w:rsid w:val="004817F6"/>
    <w:rsid w:val="00486034"/>
    <w:rsid w:val="004A1C97"/>
    <w:rsid w:val="004B0E36"/>
    <w:rsid w:val="004B224D"/>
    <w:rsid w:val="004C3E30"/>
    <w:rsid w:val="004E283C"/>
    <w:rsid w:val="004E7185"/>
    <w:rsid w:val="00501AC9"/>
    <w:rsid w:val="0050511E"/>
    <w:rsid w:val="00516310"/>
    <w:rsid w:val="00534D38"/>
    <w:rsid w:val="005553EF"/>
    <w:rsid w:val="00556B4C"/>
    <w:rsid w:val="0056145C"/>
    <w:rsid w:val="005665C4"/>
    <w:rsid w:val="00567E81"/>
    <w:rsid w:val="00591A57"/>
    <w:rsid w:val="00597466"/>
    <w:rsid w:val="005A4E38"/>
    <w:rsid w:val="005B372F"/>
    <w:rsid w:val="005B6B44"/>
    <w:rsid w:val="005D0C10"/>
    <w:rsid w:val="005D2E75"/>
    <w:rsid w:val="005E1FBC"/>
    <w:rsid w:val="005E71B3"/>
    <w:rsid w:val="00633267"/>
    <w:rsid w:val="00634984"/>
    <w:rsid w:val="00635C76"/>
    <w:rsid w:val="00643614"/>
    <w:rsid w:val="006455A5"/>
    <w:rsid w:val="006561D8"/>
    <w:rsid w:val="00661F9B"/>
    <w:rsid w:val="00675661"/>
    <w:rsid w:val="00683131"/>
    <w:rsid w:val="00695280"/>
    <w:rsid w:val="006A053E"/>
    <w:rsid w:val="006A3E34"/>
    <w:rsid w:val="006B2581"/>
    <w:rsid w:val="006C522D"/>
    <w:rsid w:val="007000D9"/>
    <w:rsid w:val="007062A4"/>
    <w:rsid w:val="0071174B"/>
    <w:rsid w:val="00747701"/>
    <w:rsid w:val="007534B9"/>
    <w:rsid w:val="007629D3"/>
    <w:rsid w:val="0078533C"/>
    <w:rsid w:val="00794616"/>
    <w:rsid w:val="00795747"/>
    <w:rsid w:val="007A11AD"/>
    <w:rsid w:val="007C4C1E"/>
    <w:rsid w:val="007D21D0"/>
    <w:rsid w:val="007D31BE"/>
    <w:rsid w:val="007E2A22"/>
    <w:rsid w:val="007E3B61"/>
    <w:rsid w:val="008047DE"/>
    <w:rsid w:val="00807AE2"/>
    <w:rsid w:val="00825B1F"/>
    <w:rsid w:val="00843D4C"/>
    <w:rsid w:val="008447ED"/>
    <w:rsid w:val="008633FA"/>
    <w:rsid w:val="008655C0"/>
    <w:rsid w:val="00892C58"/>
    <w:rsid w:val="00893B07"/>
    <w:rsid w:val="008A4148"/>
    <w:rsid w:val="008A5A37"/>
    <w:rsid w:val="008B003E"/>
    <w:rsid w:val="008C350D"/>
    <w:rsid w:val="008C6EEB"/>
    <w:rsid w:val="008D30F9"/>
    <w:rsid w:val="008D53B2"/>
    <w:rsid w:val="008E3A29"/>
    <w:rsid w:val="00911042"/>
    <w:rsid w:val="00912169"/>
    <w:rsid w:val="0092037A"/>
    <w:rsid w:val="009246AD"/>
    <w:rsid w:val="00987683"/>
    <w:rsid w:val="00993777"/>
    <w:rsid w:val="009F2E7E"/>
    <w:rsid w:val="00A003F2"/>
    <w:rsid w:val="00A02D62"/>
    <w:rsid w:val="00A11C15"/>
    <w:rsid w:val="00A20E38"/>
    <w:rsid w:val="00A20EB5"/>
    <w:rsid w:val="00A51BD2"/>
    <w:rsid w:val="00A549F1"/>
    <w:rsid w:val="00A764EF"/>
    <w:rsid w:val="00A933E2"/>
    <w:rsid w:val="00A95028"/>
    <w:rsid w:val="00AA501A"/>
    <w:rsid w:val="00AB34C5"/>
    <w:rsid w:val="00AC5467"/>
    <w:rsid w:val="00AF4F6D"/>
    <w:rsid w:val="00AF7F6A"/>
    <w:rsid w:val="00B05A88"/>
    <w:rsid w:val="00B324D0"/>
    <w:rsid w:val="00B44641"/>
    <w:rsid w:val="00B7306A"/>
    <w:rsid w:val="00B7618D"/>
    <w:rsid w:val="00B92A27"/>
    <w:rsid w:val="00BA27E7"/>
    <w:rsid w:val="00BB5CC0"/>
    <w:rsid w:val="00BC0548"/>
    <w:rsid w:val="00BC0C6A"/>
    <w:rsid w:val="00BD2C44"/>
    <w:rsid w:val="00BE2B48"/>
    <w:rsid w:val="00C03C1E"/>
    <w:rsid w:val="00C10EE0"/>
    <w:rsid w:val="00C12556"/>
    <w:rsid w:val="00C164B8"/>
    <w:rsid w:val="00C6170A"/>
    <w:rsid w:val="00C739C4"/>
    <w:rsid w:val="00CA041A"/>
    <w:rsid w:val="00CC11D5"/>
    <w:rsid w:val="00CD7653"/>
    <w:rsid w:val="00CE7B50"/>
    <w:rsid w:val="00CF1840"/>
    <w:rsid w:val="00D07045"/>
    <w:rsid w:val="00D22B0F"/>
    <w:rsid w:val="00D318E5"/>
    <w:rsid w:val="00D32E24"/>
    <w:rsid w:val="00D364A1"/>
    <w:rsid w:val="00D520FE"/>
    <w:rsid w:val="00D721E2"/>
    <w:rsid w:val="00D73446"/>
    <w:rsid w:val="00D90DA6"/>
    <w:rsid w:val="00D97594"/>
    <w:rsid w:val="00DA791B"/>
    <w:rsid w:val="00DB45A3"/>
    <w:rsid w:val="00DC7186"/>
    <w:rsid w:val="00DD67A1"/>
    <w:rsid w:val="00DD6DBB"/>
    <w:rsid w:val="00DE4FF6"/>
    <w:rsid w:val="00E02011"/>
    <w:rsid w:val="00E074F2"/>
    <w:rsid w:val="00E27038"/>
    <w:rsid w:val="00E90FF7"/>
    <w:rsid w:val="00E91482"/>
    <w:rsid w:val="00E96302"/>
    <w:rsid w:val="00ED1205"/>
    <w:rsid w:val="00EE5762"/>
    <w:rsid w:val="00F03166"/>
    <w:rsid w:val="00F134F5"/>
    <w:rsid w:val="00F17CC2"/>
    <w:rsid w:val="00F46A30"/>
    <w:rsid w:val="00F47B85"/>
    <w:rsid w:val="00F54BDD"/>
    <w:rsid w:val="00F5645C"/>
    <w:rsid w:val="00F751B7"/>
    <w:rsid w:val="00F82C2D"/>
    <w:rsid w:val="00F8527D"/>
    <w:rsid w:val="00FD476E"/>
    <w:rsid w:val="00FD78B7"/>
    <w:rsid w:val="00FE3820"/>
    <w:rsid w:val="00FE3DB4"/>
    <w:rsid w:val="00FE4028"/>
    <w:rsid w:val="00FE5397"/>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paragraph" w:styleId="Heading1">
    <w:name w:val="heading 1"/>
    <w:basedOn w:val="Normal"/>
    <w:link w:val="Heading1Char"/>
    <w:uiPriority w:val="9"/>
    <w:qFormat/>
    <w:rsid w:val="00273587"/>
    <w:pPr>
      <w:spacing w:before="100" w:beforeAutospacing="1" w:after="100" w:afterAutospacing="1"/>
      <w:jc w:val="left"/>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 w:type="character" w:customStyle="1" w:styleId="Heading1Char">
    <w:name w:val="Heading 1 Char"/>
    <w:basedOn w:val="DefaultParagraphFont"/>
    <w:link w:val="Heading1"/>
    <w:uiPriority w:val="9"/>
    <w:rsid w:val="00273587"/>
    <w:rPr>
      <w:rFonts w:ascii="Times New Roman" w:hAnsi="Times New Roman"/>
      <w:b/>
      <w:bCs/>
      <w:kern w:val="36"/>
      <w:sz w:val="48"/>
      <w:szCs w:val="48"/>
    </w:rPr>
  </w:style>
  <w:style w:type="table" w:styleId="TableGrid">
    <w:name w:val="Table Grid"/>
    <w:basedOn w:val="TableNormal"/>
    <w:rsid w:val="007D3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ature.com/articles/nprot.2016.136" TargetMode="External"/><Relationship Id="rId3" Type="http://schemas.openxmlformats.org/officeDocument/2006/relationships/hyperlink" Target="https://www.ncbi.nlm.nih.gov/pubmed/?term=Li%20GZ%5BAuthor%5D&amp;cauthor=true&amp;cauthor_uid=16219938" TargetMode="External"/><Relationship Id="rId7" Type="http://schemas.openxmlformats.org/officeDocument/2006/relationships/hyperlink" Target="https://doi.org/10.1038/nprot.2016.136" TargetMode="External"/><Relationship Id="rId2" Type="http://schemas.openxmlformats.org/officeDocument/2006/relationships/hyperlink" Target="https://www.ncbi.nlm.nih.gov/pubmed/?term=Gorenstein%20MV%5BAuthor%5D&amp;cauthor=true&amp;cauthor_uid=16219938" TargetMode="External"/><Relationship Id="rId1" Type="http://schemas.openxmlformats.org/officeDocument/2006/relationships/hyperlink" Target="https://www.ncbi.nlm.nih.gov/pubmed/?term=Silva%20JC%5BAuthor%5D&amp;cauthor=true&amp;cauthor_uid=16219938" TargetMode="External"/><Relationship Id="rId6" Type="http://schemas.openxmlformats.org/officeDocument/2006/relationships/hyperlink" Target="https://bioconductor.org/packages/release/bioc/html/DEP.html" TargetMode="External"/><Relationship Id="rId5" Type="http://schemas.openxmlformats.org/officeDocument/2006/relationships/hyperlink" Target="https://www.ncbi.nlm.nih.gov/pubmed/?term=Geromanos%20SJ%5BAuthor%5D&amp;cauthor=true&amp;cauthor_uid=16219938" TargetMode="External"/><Relationship Id="rId4" Type="http://schemas.openxmlformats.org/officeDocument/2006/relationships/hyperlink" Target="https://www.ncbi.nlm.nih.gov/pubmed/?term=Vissers%20JP%5BAuthor%5D&amp;cauthor=true&amp;cauthor_uid=1621993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yrumLab/proteiNor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r-project.org" TargetMode="Externa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F6979-79A4-4FA1-9682-24567581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acstemplate_msw2010.dotx</Template>
  <TotalTime>17</TotalTime>
  <Pages>14</Pages>
  <Words>5406</Words>
  <Characters>30818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36152</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3</cp:revision>
  <cp:lastPrinted>2008-06-11T21:33:00Z</cp:lastPrinted>
  <dcterms:created xsi:type="dcterms:W3CDTF">2020-03-02T20:30:00Z</dcterms:created>
  <dcterms:modified xsi:type="dcterms:W3CDTF">2020-03-02T20:47:00Z</dcterms:modified>
</cp:coreProperties>
</file>